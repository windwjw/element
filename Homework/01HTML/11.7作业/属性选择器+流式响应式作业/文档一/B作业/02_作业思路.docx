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F0C0D9" w14:textId="454C6C25" w:rsidR="00111324" w:rsidRPr="000D09BF" w:rsidRDefault="006D6BE5" w:rsidP="00F150FF">
      <w:pPr>
        <w:pStyle w:val="B1-H5"/>
        <w:rPr>
          <w:rFonts w:ascii="Consolas" w:hAnsi="Consolas"/>
        </w:rPr>
      </w:pPr>
      <w:r w:rsidRPr="000D09BF">
        <w:rPr>
          <w:rFonts w:ascii="Consolas" w:hAnsi="Consolas" w:hint="eastAsia"/>
        </w:rPr>
        <w:t>解题思路</w:t>
      </w:r>
    </w:p>
    <w:p w14:paraId="675EF0F8" w14:textId="60C9FF8D" w:rsidR="0006554B" w:rsidRDefault="0006554B" w:rsidP="00F150FF">
      <w:pPr>
        <w:pStyle w:val="B3-H5"/>
        <w:ind w:firstLine="48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1, </w:t>
      </w:r>
      <w:r>
        <w:rPr>
          <w:rFonts w:ascii="Consolas" w:hAnsi="Consolas" w:hint="eastAsia"/>
        </w:rPr>
        <w:t>父子嵌套的标签</w:t>
      </w:r>
      <w:r>
        <w:rPr>
          <w:rFonts w:ascii="Consolas" w:hAnsi="Consolas" w:hint="eastAsia"/>
        </w:rPr>
        <w:t xml:space="preserve"> </w:t>
      </w:r>
    </w:p>
    <w:p w14:paraId="5511BF5F" w14:textId="11502E49" w:rsidR="0006554B" w:rsidRDefault="0006554B" w:rsidP="00F150FF">
      <w:pPr>
        <w:pStyle w:val="B3-H5"/>
        <w:ind w:firstLine="48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2, </w:t>
      </w:r>
      <w:r>
        <w:rPr>
          <w:rFonts w:ascii="Consolas" w:hAnsi="Consolas" w:hint="eastAsia"/>
        </w:rPr>
        <w:t>先完善一种布局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例如</w:t>
      </w:r>
      <w:r>
        <w:rPr>
          <w:rFonts w:ascii="Consolas" w:hAnsi="Consolas" w:hint="eastAsia"/>
        </w:rPr>
        <w:t xml:space="preserve">: </w:t>
      </w:r>
      <w:r>
        <w:rPr>
          <w:rFonts w:ascii="Consolas" w:hAnsi="Consolas" w:hint="eastAsia"/>
        </w:rPr>
        <w:t>大于</w:t>
      </w:r>
      <w:r>
        <w:rPr>
          <w:rFonts w:ascii="Consolas" w:hAnsi="Consolas" w:hint="eastAsia"/>
        </w:rPr>
        <w:t>800px</w:t>
      </w:r>
      <w:r>
        <w:rPr>
          <w:rFonts w:ascii="Consolas" w:hAnsi="Consolas" w:hint="eastAsia"/>
        </w:rPr>
        <w:t>时的样式布局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注意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其中有流式布局</w:t>
      </w:r>
      <w:r>
        <w:rPr>
          <w:rFonts w:ascii="Consolas" w:hAnsi="Consolas" w:hint="eastAsia"/>
        </w:rPr>
        <w:t>)</w:t>
      </w:r>
    </w:p>
    <w:p w14:paraId="35BB348E" w14:textId="5B16B5FA" w:rsidR="00F150FF" w:rsidRDefault="0006554B" w:rsidP="00F150FF">
      <w:pPr>
        <w:pStyle w:val="B3-H5"/>
        <w:ind w:firstLine="48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3, </w:t>
      </w:r>
      <w:r>
        <w:rPr>
          <w:rFonts w:ascii="Consolas" w:hAnsi="Consolas" w:hint="eastAsia"/>
        </w:rPr>
        <w:t>再完善另一种布局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小于</w:t>
      </w:r>
      <w:r>
        <w:rPr>
          <w:rFonts w:ascii="Consolas" w:hAnsi="Consolas" w:hint="eastAsia"/>
        </w:rPr>
        <w:t>800px</w:t>
      </w:r>
      <w:r>
        <w:rPr>
          <w:rFonts w:ascii="Consolas" w:hAnsi="Consolas" w:hint="eastAsia"/>
        </w:rPr>
        <w:t>时的样式布局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注意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其中有流式布局和最小阈值的设置</w:t>
      </w:r>
      <w:r>
        <w:rPr>
          <w:rFonts w:ascii="Consolas" w:hAnsi="Consolas" w:hint="eastAsia"/>
        </w:rPr>
        <w:t>)</w:t>
      </w:r>
    </w:p>
    <w:p w14:paraId="09ECFC1A" w14:textId="6A8AE58A" w:rsidR="0006554B" w:rsidRDefault="0006554B" w:rsidP="00F150FF">
      <w:pPr>
        <w:pStyle w:val="B3-H5"/>
        <w:ind w:firstLine="480"/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4, </w:t>
      </w:r>
      <w:r>
        <w:rPr>
          <w:rFonts w:ascii="Consolas" w:hAnsi="Consolas" w:hint="eastAsia"/>
        </w:rPr>
        <w:t>流式布局就是百分比布局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页面元素根据父子关系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计算百分比</w:t>
      </w:r>
    </w:p>
    <w:p w14:paraId="6D94CDB9" w14:textId="3A61E070" w:rsidR="0006554B" w:rsidRPr="000D09BF" w:rsidRDefault="0006554B" w:rsidP="00F150FF">
      <w:pPr>
        <w:pStyle w:val="B3-H5"/>
        <w:ind w:firstLine="480"/>
        <w:rPr>
          <w:rFonts w:ascii="Consolas" w:hAnsi="Consolas"/>
        </w:rPr>
      </w:pPr>
      <w:r>
        <w:rPr>
          <w:rFonts w:ascii="Consolas" w:hAnsi="Consolas" w:hint="eastAsia"/>
        </w:rPr>
        <w:t xml:space="preserve">5, </w:t>
      </w:r>
      <w:r>
        <w:rPr>
          <w:rFonts w:ascii="Consolas" w:hAnsi="Consolas" w:hint="eastAsia"/>
        </w:rPr>
        <w:t>响应式布局使用媒体查询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多个外部样式文件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在</w:t>
      </w:r>
      <w:r>
        <w:rPr>
          <w:rFonts w:ascii="Consolas" w:hAnsi="Consolas" w:hint="eastAsia"/>
        </w:rPr>
        <w:t>link</w:t>
      </w:r>
      <w:r>
        <w:rPr>
          <w:rFonts w:ascii="Consolas" w:hAnsi="Consolas" w:hint="eastAsia"/>
        </w:rPr>
        <w:t>标签中使用</w:t>
      </w:r>
      <w:r>
        <w:rPr>
          <w:rFonts w:ascii="Consolas" w:hAnsi="Consolas" w:hint="eastAsia"/>
        </w:rPr>
        <w:t>media</w:t>
      </w:r>
      <w:r>
        <w:rPr>
          <w:rFonts w:ascii="Consolas" w:hAnsi="Consolas" w:hint="eastAsia"/>
        </w:rPr>
        <w:t>属性进行响应式的设置</w:t>
      </w:r>
      <w:r>
        <w:rPr>
          <w:rFonts w:ascii="Consolas" w:hAnsi="Consolas" w:hint="eastAsia"/>
        </w:rPr>
        <w:t>.</w:t>
      </w:r>
    </w:p>
    <w:p w14:paraId="6D0019FD" w14:textId="77777777" w:rsidR="00F150FF" w:rsidRPr="000D09BF" w:rsidRDefault="00F150FF" w:rsidP="00F150FF">
      <w:pPr>
        <w:pStyle w:val="B3-H5"/>
        <w:ind w:firstLine="480"/>
        <w:rPr>
          <w:rFonts w:ascii="Consolas" w:hAnsi="Consolas"/>
        </w:rPr>
      </w:pPr>
      <w:bookmarkStart w:id="0" w:name="_GoBack"/>
      <w:bookmarkEnd w:id="0"/>
    </w:p>
    <w:sectPr w:rsidR="00F150FF" w:rsidRPr="000D09BF">
      <w:headerReference w:type="default" r:id="rId7"/>
      <w:footerReference w:type="default" r:id="rId8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890F6" w14:textId="77777777" w:rsidR="0044437C" w:rsidRDefault="0044437C">
      <w:r>
        <w:separator/>
      </w:r>
    </w:p>
  </w:endnote>
  <w:endnote w:type="continuationSeparator" w:id="0">
    <w:p w14:paraId="3F459CBA" w14:textId="77777777" w:rsidR="0044437C" w:rsidRDefault="00444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3AE530C" w14:textId="77777777" w:rsidR="00111324" w:rsidRDefault="0068606F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6F4F3AE4" wp14:editId="4D933D2E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2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324">
      <w:rPr>
        <w:rFonts w:ascii="微软雅黑" w:eastAsia="微软雅黑" w:hAnsi="微软雅黑" w:cs="微软雅黑" w:hint="eastAsia"/>
        <w:color w:val="595959"/>
        <w:szCs w:val="18"/>
      </w:rPr>
      <w:t xml:space="preserve">蓝鸥 · </w:t>
    </w:r>
    <w:r w:rsidR="006974DC">
      <w:rPr>
        <w:rFonts w:ascii="微软雅黑" w:eastAsia="微软雅黑" w:hAnsi="微软雅黑" w:cs="微软雅黑" w:hint="eastAsia"/>
        <w:color w:val="595959"/>
        <w:szCs w:val="18"/>
      </w:rPr>
      <w:t xml:space="preserve">北京  </w:t>
    </w:r>
    <w:r w:rsidR="00111324">
      <w:rPr>
        <w:rFonts w:ascii="微软雅黑" w:eastAsia="微软雅黑" w:hAnsi="微软雅黑" w:cs="微软雅黑" w:hint="eastAsia"/>
        <w:color w:val="595959"/>
        <w:szCs w:val="18"/>
      </w:rPr>
      <w:t>电话：8610+62958909/19</w:t>
    </w:r>
  </w:p>
  <w:p w14:paraId="01B4D811" w14:textId="77777777" w:rsidR="00111324" w:rsidRDefault="00611251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11D1BC73" w14:textId="77777777" w:rsidR="00111324" w:rsidRDefault="00111324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36374B11" w14:textId="77777777" w:rsidR="00111324" w:rsidRDefault="00111324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1F141" w14:textId="77777777" w:rsidR="0044437C" w:rsidRDefault="0044437C">
      <w:r>
        <w:separator/>
      </w:r>
    </w:p>
  </w:footnote>
  <w:footnote w:type="continuationSeparator" w:id="0">
    <w:p w14:paraId="47055B6A" w14:textId="77777777" w:rsidR="0044437C" w:rsidRDefault="004443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7C1015B" w14:textId="77777777" w:rsidR="00111324" w:rsidRDefault="0044437C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647643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8606F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27F89DE0" wp14:editId="07CD7006">
          <wp:extent cx="7572375" cy="1129030"/>
          <wp:effectExtent l="0" t="0" r="0" b="0"/>
          <wp:docPr id="1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903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628CF"/>
    <w:multiLevelType w:val="multilevel"/>
    <w:tmpl w:val="70B2DE2E"/>
    <w:lvl w:ilvl="0">
      <w:start w:val="1"/>
      <w:numFmt w:val="decimal"/>
      <w:pStyle w:val="A2-H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69B0F4E"/>
    <w:multiLevelType w:val="hybridMultilevel"/>
    <w:tmpl w:val="B6EAB652"/>
    <w:lvl w:ilvl="0" w:tplc="D7E4C5B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F991722"/>
    <w:multiLevelType w:val="hybridMultilevel"/>
    <w:tmpl w:val="B7ACFB0C"/>
    <w:lvl w:ilvl="0" w:tplc="9A8670A8">
      <w:start w:val="1"/>
      <w:numFmt w:val="decimal"/>
      <w:pStyle w:val="B2-H5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342466E"/>
    <w:multiLevelType w:val="hybridMultilevel"/>
    <w:tmpl w:val="9814C320"/>
    <w:lvl w:ilvl="0" w:tplc="5AE0A464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DC"/>
    <w:rsid w:val="00042C86"/>
    <w:rsid w:val="0006554B"/>
    <w:rsid w:val="000D09BF"/>
    <w:rsid w:val="00111324"/>
    <w:rsid w:val="00173D57"/>
    <w:rsid w:val="00251BBE"/>
    <w:rsid w:val="0026545B"/>
    <w:rsid w:val="002D5EF4"/>
    <w:rsid w:val="0044437C"/>
    <w:rsid w:val="004445FA"/>
    <w:rsid w:val="00446C63"/>
    <w:rsid w:val="00611251"/>
    <w:rsid w:val="0068606F"/>
    <w:rsid w:val="006974DC"/>
    <w:rsid w:val="006D6BE5"/>
    <w:rsid w:val="007A49FD"/>
    <w:rsid w:val="008E4387"/>
    <w:rsid w:val="00B760C3"/>
    <w:rsid w:val="00D101AF"/>
    <w:rsid w:val="00DB0BE6"/>
    <w:rsid w:val="00EA781B"/>
    <w:rsid w:val="00F150FF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000613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7-H5">
    <w:name w:val="A7-H5练习代码"/>
    <w:basedOn w:val="a"/>
    <w:qFormat/>
    <w:rsid w:val="00251BBE"/>
    <w:pPr>
      <w:shd w:val="clear" w:color="auto" w:fill="D9D9D9" w:themeFill="background1" w:themeFillShade="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Consolas" w:hAnsi="Consolas"/>
      <w:color w:val="000000" w:themeColor="text1"/>
      <w:sz w:val="18"/>
      <w:szCs w:val="21"/>
    </w:rPr>
  </w:style>
  <w:style w:type="paragraph" w:customStyle="1" w:styleId="B2-H5">
    <w:name w:val="B2-H5作业编号正文"/>
    <w:basedOn w:val="a6"/>
    <w:qFormat/>
    <w:rsid w:val="00251BBE"/>
    <w:pPr>
      <w:numPr>
        <w:numId w:val="1"/>
      </w:numPr>
      <w:ind w:firstLineChars="0" w:firstLine="0"/>
    </w:pPr>
    <w:rPr>
      <w:rFonts w:ascii="Microsoft YaHei" w:eastAsia="Microsoft YaHei" w:hAnsi="Microsoft YaHei" w:cstheme="minorBidi"/>
      <w:sz w:val="24"/>
    </w:rPr>
  </w:style>
  <w:style w:type="paragraph" w:styleId="a6">
    <w:name w:val="List Paragraph"/>
    <w:basedOn w:val="a"/>
    <w:uiPriority w:val="99"/>
    <w:qFormat/>
    <w:rsid w:val="00251BBE"/>
    <w:pPr>
      <w:ind w:firstLineChars="200" w:firstLine="420"/>
    </w:pPr>
  </w:style>
  <w:style w:type="paragraph" w:customStyle="1" w:styleId="B3-H5">
    <w:name w:val="B3-H5作业正文"/>
    <w:basedOn w:val="a"/>
    <w:qFormat/>
    <w:rsid w:val="00F150FF"/>
    <w:pPr>
      <w:ind w:firstLineChars="200" w:firstLine="200"/>
    </w:pPr>
    <w:rPr>
      <w:rFonts w:ascii="Microsoft YaHei" w:eastAsia="Microsoft YaHei" w:hAnsi="Microsoft YaHei" w:cstheme="minorBidi"/>
      <w:sz w:val="24"/>
    </w:rPr>
  </w:style>
  <w:style w:type="paragraph" w:customStyle="1" w:styleId="B4-H5">
    <w:name w:val="B4-H5作业步骤"/>
    <w:basedOn w:val="a"/>
    <w:qFormat/>
    <w:rsid w:val="00251BBE"/>
    <w:pPr>
      <w:ind w:left="420"/>
    </w:pPr>
    <w:rPr>
      <w:rFonts w:ascii="微软雅黑" w:eastAsia="微软雅黑" w:hAnsi="微软雅黑"/>
      <w:b/>
      <w:sz w:val="24"/>
      <w:szCs w:val="21"/>
    </w:rPr>
  </w:style>
  <w:style w:type="paragraph" w:customStyle="1" w:styleId="B5-H5">
    <w:name w:val="B5-H5作业代码"/>
    <w:basedOn w:val="A7-H5"/>
    <w:qFormat/>
    <w:rsid w:val="00251BBE"/>
  </w:style>
  <w:style w:type="paragraph" w:customStyle="1" w:styleId="B1-H5">
    <w:name w:val="B1-H5作业题目&amp;标题"/>
    <w:basedOn w:val="a"/>
    <w:qFormat/>
    <w:rsid w:val="00251BBE"/>
    <w:rPr>
      <w:rFonts w:ascii="Microsoft YaHei" w:eastAsia="Microsoft YaHei" w:hAnsi="Microsoft YaHei" w:cstheme="minorBidi"/>
      <w:b/>
      <w:sz w:val="32"/>
      <w:szCs w:val="32"/>
    </w:rPr>
  </w:style>
  <w:style w:type="paragraph" w:customStyle="1" w:styleId="A1-H5">
    <w:name w:val="A1-H5练习标题"/>
    <w:basedOn w:val="a"/>
    <w:qFormat/>
    <w:rsid w:val="00251BBE"/>
    <w:pPr>
      <w:jc w:val="center"/>
    </w:pPr>
    <w:rPr>
      <w:rFonts w:ascii="Microsoft YaHei" w:eastAsia="Microsoft YaHei" w:hAnsi="Microsoft YaHei" w:cstheme="minorBidi"/>
      <w:b/>
      <w:sz w:val="36"/>
      <w:szCs w:val="36"/>
    </w:rPr>
  </w:style>
  <w:style w:type="paragraph" w:customStyle="1" w:styleId="A2-H5">
    <w:name w:val="A2-H5练习二级标题"/>
    <w:basedOn w:val="a"/>
    <w:qFormat/>
    <w:rsid w:val="00251BBE"/>
    <w:pPr>
      <w:keepNext/>
      <w:keepLines/>
      <w:numPr>
        <w:numId w:val="4"/>
      </w:numPr>
      <w:snapToGrid w:val="0"/>
      <w:spacing w:beforeLines="100" w:before="312" w:afterLines="100" w:after="312"/>
      <w:ind w:left="480" w:hanging="480"/>
      <w:outlineLvl w:val="1"/>
    </w:pPr>
    <w:rPr>
      <w:rFonts w:ascii="微软雅黑" w:eastAsia="微软雅黑" w:hAnsi="微软雅黑" w:cstheme="majorBidi"/>
      <w:b/>
      <w:bCs/>
      <w:sz w:val="24"/>
      <w:szCs w:val="32"/>
    </w:rPr>
  </w:style>
  <w:style w:type="paragraph" w:customStyle="1" w:styleId="A1-H50">
    <w:name w:val="A1-H5练习一级标题"/>
    <w:basedOn w:val="a"/>
    <w:qFormat/>
    <w:rsid w:val="00251BBE"/>
    <w:pPr>
      <w:jc w:val="center"/>
    </w:pPr>
    <w:rPr>
      <w:rFonts w:ascii="Microsoft YaHei" w:eastAsia="Microsoft YaHei" w:hAnsi="Microsoft YaHei" w:cstheme="minorBidi"/>
      <w:b/>
      <w:sz w:val="36"/>
      <w:szCs w:val="36"/>
    </w:rPr>
  </w:style>
  <w:style w:type="paragraph" w:customStyle="1" w:styleId="A3-H5">
    <w:name w:val="A3-H5练习三级标题"/>
    <w:basedOn w:val="a"/>
    <w:qFormat/>
    <w:rsid w:val="00251BBE"/>
    <w:pPr>
      <w:tabs>
        <w:tab w:val="num" w:pos="720"/>
      </w:tabs>
      <w:ind w:leftChars="200" w:left="480" w:firstLine="480"/>
    </w:pPr>
    <w:rPr>
      <w:rFonts w:ascii="微软雅黑" w:eastAsia="微软雅黑" w:hAnsi="微软雅黑"/>
      <w:b/>
      <w:szCs w:val="21"/>
    </w:rPr>
  </w:style>
  <w:style w:type="paragraph" w:customStyle="1" w:styleId="A4-H5">
    <w:name w:val="A4-H5练习步骤"/>
    <w:basedOn w:val="a"/>
    <w:qFormat/>
    <w:rsid w:val="00251BBE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A5-H5">
    <w:name w:val="A5-H5练习正文"/>
    <w:basedOn w:val="a"/>
    <w:qFormat/>
    <w:rsid w:val="00251BBE"/>
    <w:pPr>
      <w:ind w:firstLineChars="200" w:firstLine="420"/>
    </w:pPr>
    <w:rPr>
      <w:rFonts w:ascii="Microsoft YaHei" w:eastAsia="Microsoft YaHei" w:hAnsi="Microsoft YaHei" w:cstheme="minorBidi"/>
      <w:szCs w:val="21"/>
    </w:rPr>
  </w:style>
  <w:style w:type="paragraph" w:customStyle="1" w:styleId="A6-H5">
    <w:name w:val="A6-H5练习图片"/>
    <w:basedOn w:val="a"/>
    <w:qFormat/>
    <w:rsid w:val="00251BBE"/>
    <w:pPr>
      <w:jc w:val="center"/>
    </w:pPr>
    <w:rPr>
      <w:rFonts w:asciiTheme="minorHAnsi" w:eastAsiaTheme="minorEastAsia" w:hAnsiTheme="minorHAnsi" w:cstheme="minorBidi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uedongli/Library/Group%20Containers/UBF8T346G9.Office/User%20Content.localized/Templates.localized/&#34013;&#40485;word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蓝鸥word模板.dotm</Template>
  <TotalTime>21</TotalTime>
  <Pages>1</Pages>
  <Words>28</Words>
  <Characters>166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薛东礼</dc:creator>
  <cp:keywords/>
  <dc:description/>
  <cp:lastModifiedBy>薛东礼</cp:lastModifiedBy>
  <cp:revision>6</cp:revision>
  <cp:lastPrinted>2016-01-13T05:19:00Z</cp:lastPrinted>
  <dcterms:created xsi:type="dcterms:W3CDTF">2017-05-05T08:28:00Z</dcterms:created>
  <dcterms:modified xsi:type="dcterms:W3CDTF">2017-07-10T12:21:00Z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