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04870AB" w14:textId="77777777" w:rsidR="008C22A0" w:rsidRPr="004D4192" w:rsidRDefault="008C22A0" w:rsidP="008C22A0">
      <w:pPr>
        <w:pStyle w:val="B1-H50"/>
        <w:ind w:left="900"/>
      </w:pPr>
      <w:r w:rsidRPr="004D4192">
        <w:rPr>
          <w:rFonts w:hint="eastAsia"/>
        </w:rPr>
        <w:t>题目</w:t>
      </w:r>
    </w:p>
    <w:p w14:paraId="56174BFA" w14:textId="77777777" w:rsidR="008C22A0" w:rsidRPr="004D4192" w:rsidRDefault="008C22A0" w:rsidP="008C22A0">
      <w:pPr>
        <w:pStyle w:val="B1-H50"/>
        <w:ind w:left="900"/>
      </w:pPr>
      <w:r w:rsidRPr="004D4192">
        <w:rPr>
          <w:rFonts w:hint="eastAsia"/>
        </w:rPr>
        <w:t>第一题：阿里云弹性布局</w:t>
      </w:r>
    </w:p>
    <w:p w14:paraId="56CA9953" w14:textId="77777777" w:rsidR="008C22A0" w:rsidRPr="00CE53DB" w:rsidRDefault="008C22A0" w:rsidP="008C22A0">
      <w:pPr>
        <w:pStyle w:val="A4-H51"/>
      </w:pPr>
      <w:r w:rsidRPr="00CE53DB">
        <w:rPr>
          <w:noProof/>
        </w:rPr>
        <w:drawing>
          <wp:inline distT="0" distB="0" distL="0" distR="0" wp14:anchorId="7D751222" wp14:editId="0F45AA80">
            <wp:extent cx="4852035" cy="302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615" cy="303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762" w14:textId="77777777" w:rsidR="008C22A0" w:rsidRPr="004D4192" w:rsidRDefault="008C22A0" w:rsidP="008C22A0">
      <w:pPr>
        <w:pStyle w:val="B1-H50"/>
        <w:ind w:left="900"/>
      </w:pPr>
      <w:r w:rsidRPr="004D4192">
        <w:rPr>
          <w:rFonts w:hint="eastAsia"/>
        </w:rPr>
        <w:t>作业目标及能力提升</w:t>
      </w:r>
    </w:p>
    <w:p w14:paraId="14817977" w14:textId="77777777" w:rsidR="008C22A0" w:rsidRPr="004D4192" w:rsidRDefault="008C22A0" w:rsidP="008C22A0">
      <w:pPr>
        <w:pStyle w:val="B2-H50"/>
        <w:numPr>
          <w:ilvl w:val="0"/>
          <w:numId w:val="1"/>
        </w:numPr>
        <w:ind w:left="0" w:firstLine="480"/>
      </w:pPr>
      <w:r w:rsidRPr="004D4192">
        <w:rPr>
          <w:rFonts w:hint="eastAsia"/>
        </w:rPr>
        <w:t>掌握弹性布局的使用</w:t>
      </w:r>
    </w:p>
    <w:p w14:paraId="461D7C0F" w14:textId="77777777" w:rsidR="008C22A0" w:rsidRPr="004D4192" w:rsidRDefault="008C22A0" w:rsidP="008C22A0">
      <w:pPr>
        <w:pStyle w:val="B2-H50"/>
        <w:numPr>
          <w:ilvl w:val="0"/>
          <w:numId w:val="1"/>
        </w:numPr>
        <w:ind w:left="0" w:firstLine="480"/>
      </w:pPr>
      <w:r w:rsidRPr="004D4192">
        <w:rPr>
          <w:rFonts w:hint="eastAsia"/>
        </w:rPr>
        <w:t>掌握盒模型容器属性</w:t>
      </w:r>
    </w:p>
    <w:p w14:paraId="742D1D45" w14:textId="77777777" w:rsidR="008C22A0" w:rsidRDefault="008C22A0" w:rsidP="008C22A0">
      <w:pPr>
        <w:pStyle w:val="B2-H50"/>
        <w:numPr>
          <w:ilvl w:val="0"/>
          <w:numId w:val="1"/>
        </w:numPr>
        <w:ind w:left="0" w:firstLine="480"/>
        <w:rPr>
          <w:rFonts w:hint="eastAsia"/>
        </w:rPr>
      </w:pPr>
      <w:r w:rsidRPr="004D4192">
        <w:rPr>
          <w:rFonts w:hint="eastAsia"/>
        </w:rPr>
        <w:t>复习</w:t>
      </w:r>
      <w:r w:rsidRPr="004D4192">
        <w:rPr>
          <w:rFonts w:hint="eastAsia"/>
        </w:rPr>
        <w:t>&amp;</w:t>
      </w:r>
      <w:r w:rsidRPr="004D4192">
        <w:rPr>
          <w:rFonts w:hint="eastAsia"/>
        </w:rPr>
        <w:t>熟悉</w:t>
      </w:r>
      <w:r w:rsidRPr="004D4192">
        <w:rPr>
          <w:rFonts w:hint="eastAsia"/>
        </w:rPr>
        <w:t>hover</w:t>
      </w:r>
      <w:r w:rsidRPr="004D4192">
        <w:rPr>
          <w:rFonts w:hint="eastAsia"/>
        </w:rPr>
        <w:t>效果的实现</w:t>
      </w:r>
    </w:p>
    <w:p w14:paraId="0CEBCCBE" w14:textId="3D5B7868" w:rsidR="007D2777" w:rsidRPr="004D4192" w:rsidRDefault="007D2777" w:rsidP="008C22A0">
      <w:pPr>
        <w:pStyle w:val="B2-H50"/>
        <w:numPr>
          <w:ilvl w:val="0"/>
          <w:numId w:val="1"/>
        </w:numPr>
        <w:ind w:left="0" w:firstLine="480"/>
      </w:pPr>
      <w:r>
        <w:rPr>
          <w:rFonts w:hint="eastAsia"/>
        </w:rPr>
        <w:t>注意</w:t>
      </w:r>
      <w:r>
        <w:rPr>
          <w:rFonts w:hint="eastAsia"/>
        </w:rPr>
        <w:t>hover</w:t>
      </w:r>
      <w:r>
        <w:rPr>
          <w:rFonts w:hint="eastAsia"/>
        </w:rPr>
        <w:t>时字体颜色的变化</w:t>
      </w:r>
      <w:bookmarkStart w:id="0" w:name="_GoBack"/>
      <w:bookmarkEnd w:id="0"/>
    </w:p>
    <w:p w14:paraId="01C8C766" w14:textId="77777777" w:rsidR="008C22A0" w:rsidRPr="004D4192" w:rsidRDefault="008C22A0" w:rsidP="008C22A0">
      <w:pPr>
        <w:pStyle w:val="B3-H5"/>
        <w:ind w:firstLineChars="0" w:firstLine="0"/>
      </w:pPr>
    </w:p>
    <w:p w14:paraId="0E9633C1" w14:textId="77777777" w:rsidR="008C22A0" w:rsidRPr="004D4192" w:rsidRDefault="008C22A0" w:rsidP="008C22A0">
      <w:pPr>
        <w:pStyle w:val="B1-H50"/>
        <w:ind w:left="900"/>
      </w:pPr>
      <w:r w:rsidRPr="004D4192">
        <w:rPr>
          <w:rFonts w:hint="eastAsia"/>
        </w:rPr>
        <w:t>解题思路</w:t>
      </w:r>
    </w:p>
    <w:p w14:paraId="334C2039" w14:textId="77777777" w:rsidR="008C22A0" w:rsidRDefault="008C22A0" w:rsidP="008C22A0">
      <w:pPr>
        <w:pStyle w:val="B3-H5"/>
        <w:ind w:firstLine="480"/>
      </w:pPr>
      <w:r>
        <w:rPr>
          <w:rFonts w:hint="eastAsia"/>
        </w:rPr>
        <w:t>使用弹性布局完成图示界面。外部引入CSS样式思路如下：</w:t>
      </w:r>
    </w:p>
    <w:p w14:paraId="0A7D0287" w14:textId="77777777" w:rsidR="008C22A0" w:rsidRPr="004D4192" w:rsidRDefault="008C22A0" w:rsidP="008C22A0">
      <w:pPr>
        <w:pStyle w:val="B4-H5"/>
        <w:ind w:firstLine="240"/>
      </w:pPr>
      <w:r>
        <w:rPr>
          <w:rFonts w:hint="eastAsia"/>
        </w:rPr>
        <w:t>步骤一：新建web项目</w:t>
      </w:r>
    </w:p>
    <w:p w14:paraId="78D6A405" w14:textId="77777777" w:rsidR="008C22A0" w:rsidRDefault="008C22A0" w:rsidP="008C22A0">
      <w:pPr>
        <w:pStyle w:val="B3-H5"/>
        <w:ind w:firstLine="480"/>
      </w:pPr>
      <w:r>
        <w:rPr>
          <w:rFonts w:hint="eastAsia"/>
        </w:rPr>
        <w:t>首先，创建web项目，项目名称按照一般规则自己掌握。</w:t>
      </w:r>
    </w:p>
    <w:p w14:paraId="5D5F4FBF" w14:textId="77777777" w:rsidR="008C22A0" w:rsidRDefault="008C22A0" w:rsidP="008C22A0">
      <w:pPr>
        <w:pStyle w:val="B3-H5"/>
        <w:ind w:firstLine="480"/>
      </w:pPr>
      <w:r>
        <w:rPr>
          <w:rFonts w:hint="eastAsia"/>
        </w:rPr>
        <w:t>然后，创建外部CSS文件。</w:t>
      </w:r>
    </w:p>
    <w:p w14:paraId="2C833D03" w14:textId="77777777" w:rsidR="008C22A0" w:rsidRDefault="008C22A0" w:rsidP="008C22A0">
      <w:pPr>
        <w:pStyle w:val="B3-H5"/>
        <w:ind w:firstLine="480"/>
      </w:pPr>
      <w:r>
        <w:rPr>
          <w:rFonts w:hint="eastAsia"/>
        </w:rPr>
        <w:lastRenderedPageBreak/>
        <w:t>最后，将外部CSS文件引入对应的html文档中。</w:t>
      </w:r>
    </w:p>
    <w:p w14:paraId="41C861C6" w14:textId="77777777" w:rsidR="008C22A0" w:rsidRPr="004D4192" w:rsidRDefault="008C22A0" w:rsidP="008C22A0">
      <w:pPr>
        <w:pStyle w:val="B3-H5"/>
        <w:ind w:firstLine="480"/>
      </w:pPr>
      <w:r>
        <w:rPr>
          <w:rFonts w:hint="eastAsia"/>
        </w:rPr>
        <w:t>注意头部信息的完善，代码如下：</w:t>
      </w:r>
    </w:p>
    <w:p w14:paraId="3F5BBFEC" w14:textId="77777777" w:rsidR="008C22A0" w:rsidRDefault="008C22A0" w:rsidP="008C22A0">
      <w:pPr>
        <w:pStyle w:val="B5-H5"/>
      </w:pPr>
      <w:r>
        <w:t>&lt;head&gt;</w:t>
      </w:r>
    </w:p>
    <w:p w14:paraId="3DDE9627" w14:textId="77777777" w:rsidR="008C22A0" w:rsidRDefault="008C22A0" w:rsidP="008C22A0">
      <w:pPr>
        <w:pStyle w:val="B5-H5"/>
      </w:pPr>
      <w:r>
        <w:tab/>
      </w:r>
      <w:r>
        <w:tab/>
        <w:t>&lt;meta charset="UTF-8"&gt;</w:t>
      </w:r>
    </w:p>
    <w:p w14:paraId="1F3332B5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强制IE浏览器采用最新的edge引擎解析，chrome采用最新版本 --&gt;</w:t>
      </w:r>
    </w:p>
    <w:p w14:paraId="0A2D09BF" w14:textId="77777777" w:rsidR="008C22A0" w:rsidRDefault="008C22A0" w:rsidP="008C22A0">
      <w:pPr>
        <w:pStyle w:val="B5-H5"/>
      </w:pPr>
      <w:r>
        <w:tab/>
      </w:r>
      <w:r>
        <w:tab/>
        <w:t>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proofErr w:type="gramStart"/>
      <w:r>
        <w:t>edge,chrome</w:t>
      </w:r>
      <w:proofErr w:type="spellEnd"/>
      <w:proofErr w:type="gramEnd"/>
      <w:r>
        <w:t>=1"&gt;</w:t>
      </w:r>
    </w:p>
    <w:p w14:paraId="7CDB9C81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双模式浏览器优先使用 </w:t>
      </w:r>
      <w:proofErr w:type="spellStart"/>
      <w:r>
        <w:t>webkit</w:t>
      </w:r>
      <w:proofErr w:type="spellEnd"/>
      <w:r>
        <w:t xml:space="preserve"> --&gt;</w:t>
      </w:r>
    </w:p>
    <w:p w14:paraId="101002F1" w14:textId="77777777" w:rsidR="008C22A0" w:rsidRDefault="008C22A0" w:rsidP="008C22A0">
      <w:pPr>
        <w:pStyle w:val="B5-H5"/>
      </w:pPr>
      <w:r>
        <w:tab/>
      </w:r>
      <w:r>
        <w:tab/>
        <w:t>&lt;meta name="renderer" content="</w:t>
      </w:r>
      <w:proofErr w:type="spellStart"/>
      <w:r>
        <w:t>webkit</w:t>
      </w:r>
      <w:proofErr w:type="spellEnd"/>
      <w:r>
        <w:t>"&gt;</w:t>
      </w:r>
    </w:p>
    <w:p w14:paraId="514D979D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移动端视窗设置 --&gt;</w:t>
      </w:r>
    </w:p>
    <w:p w14:paraId="28BE477D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&lt;meta name="viewport" content="width=device-width, initial-scale=1.0, user-scalable=no"/&gt; --&gt;</w:t>
      </w:r>
    </w:p>
    <w:p w14:paraId="26C95E01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title 标题 --&gt;</w:t>
      </w:r>
    </w:p>
    <w:p w14:paraId="16280CCE" w14:textId="77777777" w:rsidR="008C22A0" w:rsidRDefault="008C22A0" w:rsidP="008C22A0">
      <w:pPr>
        <w:pStyle w:val="B5-H5"/>
      </w:pPr>
      <w:r>
        <w:tab/>
      </w:r>
      <w:r>
        <w:tab/>
        <w:t>&lt;title&gt;阿里云弹性布局&lt;/title&gt;</w:t>
      </w:r>
    </w:p>
    <w:p w14:paraId="197FF668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描述 --&gt;</w:t>
      </w:r>
    </w:p>
    <w:p w14:paraId="5D1CB6C4" w14:textId="77777777" w:rsidR="008C22A0" w:rsidRDefault="008C22A0" w:rsidP="008C22A0">
      <w:pPr>
        <w:pStyle w:val="B5-H5"/>
      </w:pPr>
      <w:r>
        <w:tab/>
      </w:r>
      <w:r>
        <w:tab/>
        <w:t>&lt;meta name="description" content="你的描述内容，一段完整的描述，150字以内"&gt;</w:t>
      </w:r>
    </w:p>
    <w:p w14:paraId="319C65E1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关键字 --&gt;</w:t>
      </w:r>
    </w:p>
    <w:p w14:paraId="57FD390F" w14:textId="77777777" w:rsidR="008C22A0" w:rsidRDefault="008C22A0" w:rsidP="008C22A0">
      <w:pPr>
        <w:pStyle w:val="B5-H5"/>
      </w:pPr>
      <w:r>
        <w:tab/>
      </w:r>
      <w:r>
        <w:tab/>
        <w:t>&lt;meta name="keywords" content="多个关键词用英文,号分割"&gt;</w:t>
      </w:r>
    </w:p>
    <w:p w14:paraId="2882E9DD" w14:textId="77777777" w:rsidR="008C22A0" w:rsidRDefault="008C22A0" w:rsidP="008C22A0">
      <w:pPr>
        <w:pStyle w:val="B5-H5"/>
      </w:pPr>
      <w:r>
        <w:tab/>
      </w:r>
      <w:r>
        <w:tab/>
      </w:r>
      <w:proofErr w:type="gramStart"/>
      <w:r>
        <w:t>&lt;!--</w:t>
      </w:r>
      <w:proofErr w:type="gramEnd"/>
      <w:r>
        <w:t xml:space="preserve"> 外部样式表 --&gt;</w:t>
      </w:r>
    </w:p>
    <w:p w14:paraId="41528EF7" w14:textId="77777777" w:rsidR="008C22A0" w:rsidRDefault="008C22A0" w:rsidP="008C22A0">
      <w:pPr>
        <w:pStyle w:val="B5-H5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/reset.css"/&gt;</w:t>
      </w:r>
    </w:p>
    <w:p w14:paraId="17435EBE" w14:textId="77777777" w:rsidR="008C22A0" w:rsidRDefault="008C22A0" w:rsidP="008C22A0">
      <w:pPr>
        <w:pStyle w:val="B5-H5"/>
      </w:pP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/index.css"/&gt;</w:t>
      </w:r>
    </w:p>
    <w:p w14:paraId="0E965DAB" w14:textId="77777777" w:rsidR="008C22A0" w:rsidRPr="004D4192" w:rsidRDefault="008C22A0" w:rsidP="008C22A0">
      <w:pPr>
        <w:pStyle w:val="B5-H5"/>
      </w:pPr>
      <w:r>
        <w:tab/>
        <w:t>&lt;/head&gt;</w:t>
      </w:r>
    </w:p>
    <w:p w14:paraId="399416E7" w14:textId="77777777" w:rsidR="008C22A0" w:rsidRPr="004D4192" w:rsidRDefault="008C22A0" w:rsidP="008C22A0">
      <w:pPr>
        <w:pStyle w:val="B4-H5"/>
        <w:ind w:firstLine="240"/>
      </w:pPr>
      <w:r>
        <w:rPr>
          <w:rFonts w:hint="eastAsia"/>
        </w:rPr>
        <w:t>步骤二：重点布局</w:t>
      </w:r>
    </w:p>
    <w:p w14:paraId="013F7516" w14:textId="77777777" w:rsidR="008C22A0" w:rsidRDefault="008C22A0" w:rsidP="008C22A0">
      <w:pPr>
        <w:pStyle w:val="B3-H5"/>
        <w:ind w:firstLine="480"/>
      </w:pPr>
      <w:r>
        <w:rPr>
          <w:rFonts w:hint="eastAsia"/>
        </w:rPr>
        <w:t>通过观察可以发现，只需要完善一个图像和文字内容，然后大量复制粘贴，改变素材即可。</w:t>
      </w:r>
    </w:p>
    <w:p w14:paraId="7A7B864F" w14:textId="77777777" w:rsidR="008C22A0" w:rsidRPr="004D4192" w:rsidRDefault="008C22A0" w:rsidP="008C22A0">
      <w:pPr>
        <w:pStyle w:val="B3-H5"/>
        <w:ind w:firstLine="480"/>
      </w:pPr>
      <w:r>
        <w:rPr>
          <w:rFonts w:hint="eastAsia"/>
        </w:rPr>
        <w:t>可先完善下图所示的一个小块的布局，然后复制粘贴，改变素材内容即可。</w:t>
      </w:r>
    </w:p>
    <w:p w14:paraId="6FDC832D" w14:textId="77777777" w:rsidR="008C22A0" w:rsidRPr="004D4192" w:rsidRDefault="008C22A0" w:rsidP="008C22A0">
      <w:pPr>
        <w:pStyle w:val="B3-H5"/>
        <w:ind w:firstLine="480"/>
      </w:pPr>
      <w:r w:rsidRPr="002737C3">
        <w:rPr>
          <w:noProof/>
        </w:rPr>
        <w:drawing>
          <wp:inline distT="0" distB="0" distL="0" distR="0" wp14:anchorId="7EAAA59F" wp14:editId="73A0BCA5">
            <wp:extent cx="1727200" cy="1549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521A" w14:textId="77777777" w:rsidR="008C22A0" w:rsidRPr="004D4192" w:rsidRDefault="008C22A0" w:rsidP="008C22A0">
      <w:pPr>
        <w:pStyle w:val="B4-H5"/>
        <w:ind w:firstLine="240"/>
      </w:pPr>
      <w:r>
        <w:rPr>
          <w:rFonts w:hint="eastAsia"/>
        </w:rPr>
        <w:t>步骤三：完善整个界面布局</w:t>
      </w:r>
    </w:p>
    <w:p w14:paraId="3CD799EB" w14:textId="77777777" w:rsidR="008C22A0" w:rsidRPr="004D4192" w:rsidRDefault="008C22A0" w:rsidP="008C22A0">
      <w:pPr>
        <w:pStyle w:val="B3-H5"/>
        <w:ind w:firstLine="480"/>
      </w:pPr>
      <w:r>
        <w:rPr>
          <w:rFonts w:hint="eastAsia"/>
        </w:rPr>
        <w:t>根据步骤二布局的效果，复制粘贴html标签，然后修改素材即可。</w:t>
      </w:r>
    </w:p>
    <w:p w14:paraId="3638AA8F" w14:textId="77777777" w:rsidR="008C22A0" w:rsidRPr="005477CA" w:rsidRDefault="008C22A0" w:rsidP="008C22A0">
      <w:pPr>
        <w:pStyle w:val="B3-H5"/>
        <w:ind w:firstLine="480"/>
      </w:pPr>
      <w:r w:rsidRPr="005477CA">
        <w:rPr>
          <w:rFonts w:hint="eastAsia"/>
        </w:rPr>
        <w:t>本案例的完整代码如下所示：</w:t>
      </w:r>
    </w:p>
    <w:p w14:paraId="36F3EFCA" w14:textId="77777777" w:rsidR="008C22A0" w:rsidRPr="005477CA" w:rsidRDefault="008C22A0" w:rsidP="008C22A0">
      <w:pPr>
        <w:pStyle w:val="B3-H5"/>
        <w:ind w:firstLine="480"/>
      </w:pPr>
      <w:r w:rsidRPr="005477CA">
        <w:rPr>
          <w:rFonts w:hint="eastAsia"/>
        </w:rPr>
        <w:t>代码量较大，请参考：</w:t>
      </w:r>
      <w:r w:rsidRPr="005477CA">
        <w:t>03_作业答案</w:t>
      </w:r>
      <w:r w:rsidRPr="005477CA">
        <w:rPr>
          <w:rFonts w:hint="eastAsia"/>
        </w:rPr>
        <w:t>/</w:t>
      </w:r>
      <w:r>
        <w:t xml:space="preserve"> 01</w:t>
      </w:r>
      <w:r>
        <w:rPr>
          <w:rFonts w:hint="eastAsia"/>
        </w:rPr>
        <w:t>阿里云弹性布局</w:t>
      </w:r>
    </w:p>
    <w:p w14:paraId="1A267A7B" w14:textId="77777777" w:rsidR="00111324" w:rsidRDefault="00111324">
      <w:pPr>
        <w:rPr>
          <w:sz w:val="30"/>
          <w:szCs w:val="30"/>
          <w:vertAlign w:val="subscript"/>
        </w:rPr>
      </w:pPr>
    </w:p>
    <w:sectPr w:rsidR="00111324">
      <w:headerReference w:type="default" r:id="rId9"/>
      <w:footerReference w:type="default" r:id="rId10"/>
      <w:pgSz w:w="11906" w:h="16838"/>
      <w:pgMar w:top="1440" w:right="1800" w:bottom="1440" w:left="1800" w:header="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FDCACE" w14:textId="77777777" w:rsidR="001C6592" w:rsidRDefault="001C6592">
      <w:r>
        <w:separator/>
      </w:r>
    </w:p>
  </w:endnote>
  <w:endnote w:type="continuationSeparator" w:id="0">
    <w:p w14:paraId="49F31EC3" w14:textId="77777777" w:rsidR="001C6592" w:rsidRDefault="001C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5A07F49" w14:textId="77777777" w:rsidR="00111324" w:rsidRDefault="0068606F">
    <w:pPr>
      <w:pStyle w:val="a5"/>
      <w:tabs>
        <w:tab w:val="clear" w:pos="8306"/>
        <w:tab w:val="right" w:pos="9880"/>
      </w:tabs>
      <w:ind w:leftChars="-494" w:left="-147" w:rightChars="-857" w:right="-2057" w:hangingChars="577" w:hanging="1039"/>
      <w:rPr>
        <w:color w:val="595959"/>
        <w:szCs w:val="18"/>
      </w:rPr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 wp14:anchorId="3C1A4313" wp14:editId="568C0D90">
          <wp:simplePos x="0" y="0"/>
          <wp:positionH relativeFrom="column">
            <wp:posOffset>-1378585</wp:posOffset>
          </wp:positionH>
          <wp:positionV relativeFrom="paragraph">
            <wp:posOffset>-249555</wp:posOffset>
          </wp:positionV>
          <wp:extent cx="9217660" cy="1012190"/>
          <wp:effectExtent l="0" t="0" r="2540" b="3810"/>
          <wp:wrapNone/>
          <wp:docPr id="2" name="图片 1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1766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324">
      <w:rPr>
        <w:rFonts w:ascii="微软雅黑" w:eastAsia="微软雅黑" w:hAnsi="微软雅黑" w:cs="微软雅黑" w:hint="eastAsia"/>
        <w:color w:val="595959"/>
        <w:szCs w:val="18"/>
      </w:rPr>
      <w:t>蓝鸥 · 北京　　电话：8610+62958909/19</w:t>
    </w:r>
  </w:p>
  <w:p w14:paraId="29400F3A" w14:textId="77777777" w:rsidR="00111324" w:rsidRDefault="00611251">
    <w:pPr>
      <w:pStyle w:val="a5"/>
      <w:tabs>
        <w:tab w:val="clear" w:pos="8306"/>
        <w:tab w:val="right" w:pos="9880"/>
      </w:tabs>
      <w:ind w:leftChars="-495" w:left="-149" w:rightChars="-857" w:right="-2057" w:hangingChars="577" w:hanging="1039"/>
      <w:rPr>
        <w:rFonts w:ascii="微软雅黑" w:eastAsia="微软雅黑" w:hAnsi="微软雅黑" w:cs="微软雅黑"/>
        <w:color w:val="595959"/>
        <w:szCs w:val="18"/>
      </w:rPr>
    </w:pPr>
    <w:r>
      <w:rPr>
        <w:rFonts w:ascii="微软雅黑" w:eastAsia="微软雅黑" w:hAnsi="微软雅黑" w:cs="微软雅黑" w:hint="eastAsia"/>
        <w:color w:val="595959"/>
        <w:szCs w:val="18"/>
      </w:rPr>
      <w:t>地址：北京市昌平区立业路8号兆科大厦1-2层</w:t>
    </w:r>
  </w:p>
  <w:p w14:paraId="1994F9B7" w14:textId="77777777" w:rsidR="00111324" w:rsidRDefault="00111324">
    <w:pPr>
      <w:pStyle w:val="a5"/>
      <w:tabs>
        <w:tab w:val="clear" w:pos="8306"/>
        <w:tab w:val="right" w:pos="9880"/>
      </w:tabs>
      <w:ind w:leftChars="-495" w:left="-149" w:rightChars="-857" w:right="-2057" w:hangingChars="577" w:hanging="1039"/>
      <w:rPr>
        <w:rFonts w:ascii="微软雅黑" w:eastAsia="微软雅黑" w:hAnsi="微软雅黑" w:cs="微软雅黑"/>
        <w:color w:val="595959"/>
        <w:szCs w:val="18"/>
      </w:rPr>
    </w:pPr>
  </w:p>
  <w:p w14:paraId="033CAC90" w14:textId="77777777" w:rsidR="00111324" w:rsidRDefault="00111324">
    <w:pPr>
      <w:pStyle w:val="a5"/>
      <w:ind w:leftChars="-857" w:left="-257" w:hangingChars="1000" w:hanging="180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19390" w14:textId="77777777" w:rsidR="001C6592" w:rsidRDefault="001C6592">
      <w:r>
        <w:separator/>
      </w:r>
    </w:p>
  </w:footnote>
  <w:footnote w:type="continuationSeparator" w:id="0">
    <w:p w14:paraId="76C303A7" w14:textId="77777777" w:rsidR="001C6592" w:rsidRDefault="001C65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C94CAFB" w14:textId="77777777" w:rsidR="00111324" w:rsidRDefault="001C6592">
    <w:pPr>
      <w:pStyle w:val="a4"/>
      <w:tabs>
        <w:tab w:val="clear" w:pos="8306"/>
        <w:tab w:val="right" w:pos="10106"/>
      </w:tabs>
      <w:ind w:leftChars="-856" w:left="-256" w:rightChars="-644" w:right="-1546" w:hangingChars="999" w:hanging="1798"/>
      <w:rPr>
        <w:rFonts w:ascii="微软雅黑" w:eastAsia="微软雅黑" w:hAnsi="微软雅黑" w:cs="微软雅黑"/>
        <w:color w:val="595959"/>
        <w:szCs w:val="18"/>
      </w:rPr>
    </w:pPr>
    <w:r>
      <w:rPr>
        <w:rFonts w:ascii="Calibri" w:eastAsia="宋体" w:hAnsi="Calibri" w:cs="Times New Roman"/>
      </w:rPr>
      <w:pict w14:anchorId="0B9153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3140078" o:spid="_x0000_s2071" type="#_x0000_t75" alt="新logo1" style="position:absolute;left:0;text-align:left;margin-left:0;margin-top:0;width:415.3pt;height:257.05pt;rotation:-45;z-index:-251658240;mso-position-horizontal:center;mso-position-horizontal-relative:margin;mso-position-vertical:center;mso-position-vertical-relative:margin">
          <v:imagedata r:id="rId1" o:title="新logo1" gain="19660f" blacklevel="22937f"/>
          <w10:wrap anchorx="margin" anchory="margin"/>
        </v:shape>
      </w:pict>
    </w:r>
    <w:r w:rsidR="0068606F">
      <w:rPr>
        <w:rFonts w:ascii="微软雅黑" w:eastAsia="微软雅黑" w:hAnsi="微软雅黑" w:cs="微软雅黑" w:hint="eastAsia"/>
        <w:noProof/>
        <w:color w:val="595959"/>
        <w:szCs w:val="18"/>
      </w:rPr>
      <w:drawing>
        <wp:inline distT="0" distB="0" distL="0" distR="0" wp14:anchorId="6133F73F" wp14:editId="21A117C9">
          <wp:extent cx="7572375" cy="1129030"/>
          <wp:effectExtent l="0" t="0" r="0" b="0"/>
          <wp:docPr id="1" name="图片 3" descr="未标题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未标题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25F"/>
    <w:multiLevelType w:val="hybridMultilevel"/>
    <w:tmpl w:val="1FBCCD06"/>
    <w:lvl w:ilvl="0" w:tplc="B75CCB7A">
      <w:start w:val="1"/>
      <w:numFmt w:val="decimal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69B0F4E"/>
    <w:multiLevelType w:val="hybridMultilevel"/>
    <w:tmpl w:val="B6EAB652"/>
    <w:lvl w:ilvl="0" w:tplc="D7E4C5B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3C2F0C87"/>
    <w:multiLevelType w:val="multilevel"/>
    <w:tmpl w:val="944EE61E"/>
    <w:lvl w:ilvl="0">
      <w:start w:val="1"/>
      <w:numFmt w:val="decimal"/>
      <w:pStyle w:val="A2-H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F991722"/>
    <w:multiLevelType w:val="hybridMultilevel"/>
    <w:tmpl w:val="B7ACFB0C"/>
    <w:lvl w:ilvl="0" w:tplc="9A8670A8">
      <w:start w:val="1"/>
      <w:numFmt w:val="decimal"/>
      <w:pStyle w:val="B2-H5"/>
      <w:lvlText w:val="%1，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342466E"/>
    <w:multiLevelType w:val="hybridMultilevel"/>
    <w:tmpl w:val="44A25E66"/>
    <w:lvl w:ilvl="0" w:tplc="5AE0A464">
      <w:start w:val="1"/>
      <w:numFmt w:val="bullet"/>
      <w:pStyle w:val="A3-H5"/>
      <w:lvlText w:val=""/>
      <w:lvlJc w:val="left"/>
      <w:pPr>
        <w:ind w:left="9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A0"/>
    <w:rsid w:val="00111324"/>
    <w:rsid w:val="00173D57"/>
    <w:rsid w:val="001C6592"/>
    <w:rsid w:val="00251BBE"/>
    <w:rsid w:val="00441CAF"/>
    <w:rsid w:val="004445FA"/>
    <w:rsid w:val="00611251"/>
    <w:rsid w:val="0068606F"/>
    <w:rsid w:val="006E3F8C"/>
    <w:rsid w:val="006E7920"/>
    <w:rsid w:val="007D2777"/>
    <w:rsid w:val="008C22A0"/>
    <w:rsid w:val="008D43E4"/>
    <w:rsid w:val="008E4387"/>
    <w:rsid w:val="00951924"/>
    <w:rsid w:val="00B760C3"/>
    <w:rsid w:val="00DB0BE6"/>
    <w:rsid w:val="00EA781B"/>
    <w:rsid w:val="057E3312"/>
    <w:rsid w:val="0734007E"/>
    <w:rsid w:val="0ACD69C7"/>
    <w:rsid w:val="15807C55"/>
    <w:rsid w:val="23593C8E"/>
    <w:rsid w:val="244C7754"/>
    <w:rsid w:val="264C0402"/>
    <w:rsid w:val="279A7216"/>
    <w:rsid w:val="309645C5"/>
    <w:rsid w:val="38F60882"/>
    <w:rsid w:val="4B1C7FE7"/>
    <w:rsid w:val="4BDB3B0B"/>
    <w:rsid w:val="57122B86"/>
    <w:rsid w:val="5FFB2605"/>
    <w:rsid w:val="629A1ADC"/>
    <w:rsid w:val="66B04C63"/>
    <w:rsid w:val="6B5C3650"/>
    <w:rsid w:val="6BFF0217"/>
    <w:rsid w:val="6D312B68"/>
    <w:rsid w:val="71C477D2"/>
    <w:rsid w:val="739F4EE5"/>
    <w:rsid w:val="784C0873"/>
    <w:rsid w:val="7CC5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2"/>
    <o:shapelayout v:ext="edit">
      <o:idmap v:ext="edit" data="1"/>
    </o:shapelayout>
  </w:shapeDefaults>
  <w:decimalSymbol w:val="."/>
  <w:listSeparator w:val=","/>
  <w14:docId w14:val="1FC291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2A0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7-H5">
    <w:name w:val="A7-H5练习代码"/>
    <w:basedOn w:val="a"/>
    <w:qFormat/>
    <w:rsid w:val="00251BBE"/>
    <w:pPr>
      <w:shd w:val="clear" w:color="auto" w:fill="D9D9D9" w:themeFill="background1" w:themeFillShade="D9"/>
      <w:snapToGrid w:val="0"/>
      <w:spacing w:beforeLines="50" w:before="156" w:afterLines="50" w:after="156"/>
      <w:ind w:firstLineChars="200" w:firstLine="360"/>
      <w:contextualSpacing/>
    </w:pPr>
    <w:rPr>
      <w:rFonts w:ascii="Consolas" w:eastAsia="Consolas" w:hAnsi="Consolas"/>
      <w:color w:val="000000" w:themeColor="text1"/>
      <w:sz w:val="18"/>
      <w:szCs w:val="21"/>
    </w:rPr>
  </w:style>
  <w:style w:type="paragraph" w:customStyle="1" w:styleId="B2-H5">
    <w:name w:val="B2-H5作业编号正文"/>
    <w:basedOn w:val="a6"/>
    <w:qFormat/>
    <w:rsid w:val="00251BBE"/>
    <w:pPr>
      <w:numPr>
        <w:numId w:val="1"/>
      </w:numPr>
      <w:ind w:firstLineChars="0" w:firstLine="0"/>
    </w:pPr>
    <w:rPr>
      <w:rFonts w:ascii="Microsoft YaHei" w:eastAsia="Microsoft YaHei" w:hAnsi="Microsoft YaHei"/>
    </w:rPr>
  </w:style>
  <w:style w:type="paragraph" w:styleId="a6">
    <w:name w:val="List Paragraph"/>
    <w:basedOn w:val="a"/>
    <w:uiPriority w:val="99"/>
    <w:qFormat/>
    <w:rsid w:val="00251BBE"/>
    <w:pPr>
      <w:ind w:firstLineChars="200" w:firstLine="420"/>
    </w:pPr>
  </w:style>
  <w:style w:type="paragraph" w:customStyle="1" w:styleId="B3-H5">
    <w:name w:val="B3-H5作业正文"/>
    <w:basedOn w:val="a"/>
    <w:qFormat/>
    <w:rsid w:val="00251BBE"/>
    <w:pPr>
      <w:ind w:firstLineChars="200" w:firstLine="200"/>
    </w:pPr>
    <w:rPr>
      <w:rFonts w:ascii="Microsoft YaHei" w:eastAsia="Microsoft YaHei" w:hAnsi="Microsoft YaHei"/>
    </w:rPr>
  </w:style>
  <w:style w:type="paragraph" w:customStyle="1" w:styleId="B4-H5">
    <w:name w:val="B4-H5作业步骤"/>
    <w:basedOn w:val="a"/>
    <w:qFormat/>
    <w:rsid w:val="00251BBE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B5-H5">
    <w:name w:val="B5-H5作业代码"/>
    <w:basedOn w:val="A7-H5"/>
    <w:qFormat/>
    <w:rsid w:val="00251BBE"/>
  </w:style>
  <w:style w:type="paragraph" w:customStyle="1" w:styleId="B1-H5">
    <w:name w:val="B1-H5作业题目&amp;标题"/>
    <w:basedOn w:val="a"/>
    <w:qFormat/>
    <w:rsid w:val="00251BBE"/>
    <w:rPr>
      <w:rFonts w:ascii="Microsoft YaHei" w:eastAsia="Microsoft YaHei" w:hAnsi="Microsoft YaHei"/>
      <w:b/>
      <w:sz w:val="32"/>
      <w:szCs w:val="32"/>
    </w:rPr>
  </w:style>
  <w:style w:type="paragraph" w:customStyle="1" w:styleId="A1-H5">
    <w:name w:val="A1-H5练习标题"/>
    <w:basedOn w:val="a"/>
    <w:qFormat/>
    <w:rsid w:val="00251BBE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A2-H5">
    <w:name w:val="A2-H5练习二级标题"/>
    <w:basedOn w:val="a"/>
    <w:qFormat/>
    <w:rsid w:val="00251BBE"/>
    <w:pPr>
      <w:keepNext/>
      <w:keepLines/>
      <w:numPr>
        <w:numId w:val="4"/>
      </w:numPr>
      <w:snapToGrid w:val="0"/>
      <w:spacing w:beforeLines="100" w:before="312" w:afterLines="100" w:after="312"/>
      <w:ind w:left="480" w:hanging="480"/>
      <w:outlineLvl w:val="1"/>
    </w:pPr>
    <w:rPr>
      <w:rFonts w:ascii="微软雅黑" w:eastAsia="微软雅黑" w:hAnsi="微软雅黑" w:cstheme="majorBidi"/>
      <w:b/>
      <w:bCs/>
      <w:szCs w:val="32"/>
    </w:rPr>
  </w:style>
  <w:style w:type="paragraph" w:customStyle="1" w:styleId="A1-H50">
    <w:name w:val="A1-H5练习一级标题"/>
    <w:basedOn w:val="a"/>
    <w:qFormat/>
    <w:rsid w:val="00251BBE"/>
    <w:pPr>
      <w:jc w:val="center"/>
    </w:pPr>
    <w:rPr>
      <w:rFonts w:ascii="Microsoft YaHei" w:eastAsia="Microsoft YaHei" w:hAnsi="Microsoft YaHei"/>
      <w:b/>
      <w:sz w:val="36"/>
      <w:szCs w:val="36"/>
    </w:rPr>
  </w:style>
  <w:style w:type="paragraph" w:customStyle="1" w:styleId="A3-H50">
    <w:name w:val="A3-H5练习三级标题"/>
    <w:basedOn w:val="a"/>
    <w:qFormat/>
    <w:rsid w:val="00251BBE"/>
    <w:pPr>
      <w:tabs>
        <w:tab w:val="num" w:pos="720"/>
      </w:tabs>
      <w:ind w:leftChars="200" w:left="480" w:firstLine="480"/>
    </w:pPr>
    <w:rPr>
      <w:rFonts w:ascii="微软雅黑" w:eastAsia="微软雅黑" w:hAnsi="微软雅黑"/>
      <w:b/>
      <w:szCs w:val="21"/>
    </w:rPr>
  </w:style>
  <w:style w:type="paragraph" w:customStyle="1" w:styleId="A4-H5">
    <w:name w:val="A4-H5练习步骤"/>
    <w:basedOn w:val="a"/>
    <w:qFormat/>
    <w:rsid w:val="00251BBE"/>
    <w:pPr>
      <w:ind w:left="420"/>
    </w:pPr>
    <w:rPr>
      <w:rFonts w:ascii="微软雅黑" w:eastAsia="微软雅黑" w:hAnsi="微软雅黑"/>
      <w:b/>
      <w:szCs w:val="21"/>
    </w:rPr>
  </w:style>
  <w:style w:type="paragraph" w:customStyle="1" w:styleId="A5-H5">
    <w:name w:val="A5-H5练习正文"/>
    <w:basedOn w:val="a"/>
    <w:qFormat/>
    <w:rsid w:val="00251BBE"/>
    <w:pPr>
      <w:ind w:firstLineChars="200" w:firstLine="420"/>
    </w:pPr>
    <w:rPr>
      <w:rFonts w:ascii="Microsoft YaHei" w:eastAsia="Microsoft YaHei" w:hAnsi="Microsoft YaHei"/>
      <w:szCs w:val="21"/>
    </w:rPr>
  </w:style>
  <w:style w:type="paragraph" w:customStyle="1" w:styleId="A6-H5">
    <w:name w:val="A6-H5练习图片"/>
    <w:basedOn w:val="a"/>
    <w:qFormat/>
    <w:rsid w:val="00251BBE"/>
    <w:pPr>
      <w:jc w:val="center"/>
    </w:pPr>
    <w:rPr>
      <w:noProof/>
    </w:rPr>
  </w:style>
  <w:style w:type="paragraph" w:customStyle="1" w:styleId="A3-H51">
    <w:name w:val="A3-H5参考答案"/>
    <w:basedOn w:val="A3-H50"/>
    <w:qFormat/>
    <w:rsid w:val="00951924"/>
    <w:pPr>
      <w:ind w:leftChars="0" w:left="0" w:firstLineChars="200" w:firstLine="200"/>
    </w:pPr>
  </w:style>
  <w:style w:type="paragraph" w:customStyle="1" w:styleId="A3-H5">
    <w:name w:val="A3-H5带点参考答案"/>
    <w:basedOn w:val="a"/>
    <w:qFormat/>
    <w:rsid w:val="00951924"/>
    <w:pPr>
      <w:numPr>
        <w:numId w:val="6"/>
      </w:numPr>
      <w:ind w:leftChars="200" w:left="200"/>
    </w:pPr>
    <w:rPr>
      <w:rFonts w:ascii="Consolas" w:eastAsia="微软雅黑" w:hAnsi="Consolas"/>
      <w:b/>
      <w:szCs w:val="21"/>
    </w:rPr>
  </w:style>
  <w:style w:type="paragraph" w:customStyle="1" w:styleId="A5-H50">
    <w:name w:val="A5-H5正文微软雅黑"/>
    <w:basedOn w:val="A5-H5"/>
    <w:qFormat/>
    <w:rsid w:val="00951924"/>
    <w:pPr>
      <w:ind w:firstLine="200"/>
    </w:pPr>
    <w:rPr>
      <w:rFonts w:ascii="Consolas" w:eastAsia="微软雅黑" w:hAnsi="Consolas"/>
    </w:rPr>
  </w:style>
  <w:style w:type="paragraph" w:customStyle="1" w:styleId="A4-H50">
    <w:name w:val="A4-H5练习步骤五号字体"/>
    <w:basedOn w:val="A4-H5"/>
    <w:qFormat/>
    <w:rsid w:val="00951924"/>
    <w:rPr>
      <w:rFonts w:ascii="Consolas" w:hAnsi="Consolas"/>
    </w:rPr>
  </w:style>
  <w:style w:type="paragraph" w:customStyle="1" w:styleId="A4-H51">
    <w:name w:val="A4-H5练习图片"/>
    <w:basedOn w:val="a"/>
    <w:qFormat/>
    <w:rsid w:val="008C22A0"/>
    <w:pPr>
      <w:jc w:val="center"/>
    </w:pPr>
  </w:style>
  <w:style w:type="paragraph" w:customStyle="1" w:styleId="B1-H50">
    <w:name w:val="B1-H5作业标题&amp;题目"/>
    <w:basedOn w:val="a"/>
    <w:qFormat/>
    <w:rsid w:val="008C22A0"/>
    <w:rPr>
      <w:rFonts w:ascii="Microsoft YaHei" w:eastAsia="Microsoft YaHei" w:hAnsi="Microsoft YaHei"/>
      <w:b/>
      <w:sz w:val="32"/>
      <w:szCs w:val="32"/>
    </w:rPr>
  </w:style>
  <w:style w:type="paragraph" w:customStyle="1" w:styleId="B2-H50">
    <w:name w:val="B2-H5作业编号正文修正"/>
    <w:basedOn w:val="a"/>
    <w:qFormat/>
    <w:rsid w:val="008C22A0"/>
    <w:pPr>
      <w:ind w:firstLineChars="200" w:firstLine="200"/>
    </w:pPr>
    <w:rPr>
      <w:rFonts w:ascii="Consolas" w:eastAsia="微软雅黑" w:hAnsi="Consolas"/>
    </w:rPr>
  </w:style>
  <w:style w:type="paragraph" w:styleId="a7">
    <w:name w:val="caption"/>
    <w:basedOn w:val="a"/>
    <w:next w:val="a"/>
    <w:uiPriority w:val="35"/>
    <w:semiHidden/>
    <w:unhideWhenUsed/>
    <w:qFormat/>
    <w:rsid w:val="008C22A0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uedongli/Library/Group%20Containers/UBF8T346G9.Office/User%20Content.localized/Templates.localized/&#34013;&#40485;word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蓝鸥word模板.dotm</Template>
  <TotalTime>1</TotalTime>
  <Pages>3</Pages>
  <Words>156</Words>
  <Characters>895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薛东礼</dc:creator>
  <cp:keywords/>
  <dc:description/>
  <cp:lastModifiedBy>薛东礼</cp:lastModifiedBy>
  <cp:revision>3</cp:revision>
  <cp:lastPrinted>2016-01-13T05:19:00Z</cp:lastPrinted>
  <dcterms:created xsi:type="dcterms:W3CDTF">2017-05-15T11:57:00Z</dcterms:created>
  <dcterms:modified xsi:type="dcterms:W3CDTF">2017-07-17T10:42:00Z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