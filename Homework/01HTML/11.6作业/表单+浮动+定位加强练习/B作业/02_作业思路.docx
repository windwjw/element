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94E295" w14:textId="2A7B3DC4" w:rsidR="00F3516D" w:rsidRDefault="0032340E" w:rsidP="0032340E">
      <w:pPr>
        <w:pStyle w:val="B1-H5"/>
      </w:pPr>
      <w:r>
        <w:rPr>
          <w:rFonts w:hint="eastAsia"/>
        </w:rPr>
        <w:t>作业思路</w:t>
      </w:r>
      <w:r w:rsidR="00F3516D">
        <w:br/>
      </w:r>
      <w:r w:rsidR="00F3516D">
        <w:rPr>
          <w:rFonts w:hint="eastAsia"/>
        </w:rPr>
        <w:t>第一题：</w:t>
      </w:r>
      <w:r w:rsidR="003C67BA">
        <w:rPr>
          <w:rFonts w:hint="eastAsia"/>
        </w:rPr>
        <w:t>OPPO产品中心</w:t>
      </w:r>
    </w:p>
    <w:p w14:paraId="0EF4A5A5" w14:textId="1F4A6F60" w:rsidR="0032340E" w:rsidRDefault="0032340E" w:rsidP="0032340E">
      <w:pPr>
        <w:pStyle w:val="B3-H5"/>
        <w:ind w:firstLine="480"/>
      </w:pPr>
      <w:r w:rsidRPr="004E337E">
        <w:rPr>
          <w:rFonts w:hint="eastAsia"/>
        </w:rPr>
        <w:t>不要</w:t>
      </w:r>
      <w:r w:rsidRPr="005E6B82">
        <w:rPr>
          <w:rFonts w:hint="eastAsia"/>
        </w:rPr>
        <w:t>一上来就开始写代码，先观察下，观察下格式上有哪些想通或者想通的地方，</w:t>
      </w:r>
      <w:r w:rsidR="003C67BA">
        <w:rPr>
          <w:rFonts w:hint="eastAsia"/>
        </w:rPr>
        <w:t>定位形式, 浮动形式等信息</w:t>
      </w:r>
      <w:r>
        <w:rPr>
          <w:rFonts w:hint="eastAsia"/>
        </w:rPr>
        <w:t>。</w:t>
      </w:r>
      <w:r w:rsidRPr="005E6B82">
        <w:rPr>
          <w:rFonts w:hint="eastAsia"/>
        </w:rPr>
        <w:t>相同的样式，我们可以使用同一个 class 进行设定</w:t>
      </w:r>
      <w:r>
        <w:rPr>
          <w:rFonts w:hint="eastAsia"/>
        </w:rPr>
        <w:t>。</w:t>
      </w:r>
    </w:p>
    <w:p w14:paraId="6A1BEF50" w14:textId="7D85D6FC" w:rsidR="0032340E" w:rsidRDefault="003C67BA" w:rsidP="0032340E">
      <w:pPr>
        <w:pStyle w:val="B3-H5"/>
        <w:ind w:firstLine="480"/>
        <w:rPr>
          <w:rFonts w:hint="eastAsia"/>
        </w:rPr>
      </w:pPr>
      <w:r>
        <w:rPr>
          <w:rFonts w:hint="eastAsia"/>
        </w:rPr>
        <w:t>1, 分块, 从外向内进行分块</w:t>
      </w:r>
    </w:p>
    <w:p w14:paraId="293096E2" w14:textId="77777777" w:rsidR="003C67BA" w:rsidRPr="003C67BA" w:rsidRDefault="003C67BA" w:rsidP="003C67BA">
      <w:pPr>
        <w:ind w:left="420"/>
        <w:rPr>
          <w:rFonts w:ascii="Microsoft YaHei" w:eastAsia="Microsoft YaHei" w:hAnsi="Microsoft YaHei" w:cstheme="minorBidi"/>
          <w:sz w:val="24"/>
        </w:rPr>
      </w:pPr>
      <w:r w:rsidRPr="003C67BA">
        <w:rPr>
          <w:rFonts w:ascii="Microsoft YaHei" w:eastAsia="Microsoft YaHei" w:hAnsi="Microsoft YaHei" w:cstheme="minorBidi" w:hint="eastAsia"/>
          <w:sz w:val="24"/>
        </w:rPr>
        <w:t xml:space="preserve">2, </w:t>
      </w:r>
      <w:r w:rsidRPr="003C67BA">
        <w:rPr>
          <w:rFonts w:ascii="Microsoft YaHei" w:eastAsia="Microsoft YaHei" w:hAnsi="Microsoft YaHei" w:cstheme="minorBidi" w:hint="eastAsia"/>
          <w:sz w:val="24"/>
        </w:rPr>
        <w:t>布局. 根据原页面效果, 通过PS量取对应的width, height等属性进行布局.</w:t>
      </w:r>
    </w:p>
    <w:p w14:paraId="48192CB9" w14:textId="48C06488" w:rsidR="003C67BA" w:rsidRPr="003C67BA" w:rsidRDefault="003C67BA" w:rsidP="003C67BA">
      <w:pPr>
        <w:ind w:left="420"/>
        <w:rPr>
          <w:rFonts w:ascii="Microsoft YaHei" w:eastAsia="Microsoft YaHei" w:hAnsi="Microsoft YaHei" w:cstheme="minorBidi"/>
          <w:sz w:val="24"/>
        </w:rPr>
      </w:pPr>
      <w:r>
        <w:rPr>
          <w:rFonts w:ascii="Microsoft YaHei" w:eastAsia="Microsoft YaHei" w:hAnsi="Microsoft YaHei" w:cstheme="minorBidi" w:hint="eastAsia"/>
          <w:sz w:val="24"/>
        </w:rPr>
        <w:t>3.  某些元素hover是放大效果或者其他动画效果可以不考虑</w:t>
      </w:r>
    </w:p>
    <w:p w14:paraId="4CD26D9C" w14:textId="664BF2B4" w:rsidR="004E1A91" w:rsidRPr="00BE31E4" w:rsidRDefault="004E1A91" w:rsidP="0032340E">
      <w:pPr>
        <w:pStyle w:val="B3-H5"/>
        <w:ind w:firstLine="480"/>
      </w:pPr>
      <w:bookmarkStart w:id="0" w:name="_GoBack"/>
      <w:bookmarkEnd w:id="0"/>
    </w:p>
    <w:sectPr w:rsidR="004E1A91" w:rsidRPr="00BE31E4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EF8DF" w14:textId="77777777" w:rsidR="00531346" w:rsidRDefault="00531346">
      <w:r>
        <w:separator/>
      </w:r>
    </w:p>
  </w:endnote>
  <w:endnote w:type="continuationSeparator" w:id="0">
    <w:p w14:paraId="70D90A29" w14:textId="77777777" w:rsidR="00531346" w:rsidRDefault="0053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9E409F1" w14:textId="77777777" w:rsidR="00111324" w:rsidRDefault="0068606F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6BB03A0F" wp14:editId="62B0375A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24"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0C5E0D57" w14:textId="77777777" w:rsidR="00111324" w:rsidRDefault="00611251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0F326B38" w14:textId="77777777" w:rsidR="00111324" w:rsidRDefault="00111324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1C48080E" w14:textId="77777777" w:rsidR="00111324" w:rsidRDefault="00111324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C3A58" w14:textId="77777777" w:rsidR="00531346" w:rsidRDefault="00531346">
      <w:r>
        <w:separator/>
      </w:r>
    </w:p>
  </w:footnote>
  <w:footnote w:type="continuationSeparator" w:id="0">
    <w:p w14:paraId="5AC2BC93" w14:textId="77777777" w:rsidR="00531346" w:rsidRDefault="005313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D676993" w14:textId="77777777" w:rsidR="00111324" w:rsidRDefault="00531346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5A0F2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8606F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1324CD2A" wp14:editId="05DF89A5">
          <wp:extent cx="7572375" cy="1129030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7F88"/>
    <w:multiLevelType w:val="hybridMultilevel"/>
    <w:tmpl w:val="85688E0C"/>
    <w:lvl w:ilvl="0" w:tplc="CD6C3D8A">
      <w:start w:val="1"/>
      <w:numFmt w:val="bullet"/>
      <w:pStyle w:val="A3-H5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9B0F4E"/>
    <w:multiLevelType w:val="hybridMultilevel"/>
    <w:tmpl w:val="B6EAB652"/>
    <w:lvl w:ilvl="0" w:tplc="D7E4C5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A3C598D"/>
    <w:multiLevelType w:val="hybridMultilevel"/>
    <w:tmpl w:val="63BC77CE"/>
    <w:lvl w:ilvl="0" w:tplc="6D5E38AC">
      <w:start w:val="1"/>
      <w:numFmt w:val="bullet"/>
      <w:pStyle w:val="A3-H50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2F0C87"/>
    <w:multiLevelType w:val="multilevel"/>
    <w:tmpl w:val="944EE61E"/>
    <w:lvl w:ilvl="0">
      <w:start w:val="1"/>
      <w:numFmt w:val="decimal"/>
      <w:pStyle w:val="A2-H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F991722"/>
    <w:multiLevelType w:val="hybridMultilevel"/>
    <w:tmpl w:val="8F10FF4A"/>
    <w:lvl w:ilvl="0" w:tplc="9A8670A8">
      <w:start w:val="1"/>
      <w:numFmt w:val="decimal"/>
      <w:pStyle w:val="B2-H5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342466E"/>
    <w:multiLevelType w:val="hybridMultilevel"/>
    <w:tmpl w:val="31E6AFD4"/>
    <w:lvl w:ilvl="0" w:tplc="5AE0A464">
      <w:start w:val="1"/>
      <w:numFmt w:val="bullet"/>
      <w:pStyle w:val="A3-H51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5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E8"/>
    <w:rsid w:val="00111324"/>
    <w:rsid w:val="00173D57"/>
    <w:rsid w:val="00251BBE"/>
    <w:rsid w:val="002803E8"/>
    <w:rsid w:val="0030182F"/>
    <w:rsid w:val="0032340E"/>
    <w:rsid w:val="003C27F0"/>
    <w:rsid w:val="003C67BA"/>
    <w:rsid w:val="00441388"/>
    <w:rsid w:val="00441CAF"/>
    <w:rsid w:val="004422DA"/>
    <w:rsid w:val="004445FA"/>
    <w:rsid w:val="0049490B"/>
    <w:rsid w:val="004C46FC"/>
    <w:rsid w:val="004E1A91"/>
    <w:rsid w:val="00531346"/>
    <w:rsid w:val="005D3738"/>
    <w:rsid w:val="00611251"/>
    <w:rsid w:val="00662A7D"/>
    <w:rsid w:val="0068606F"/>
    <w:rsid w:val="006B0E30"/>
    <w:rsid w:val="0074728C"/>
    <w:rsid w:val="008A3B85"/>
    <w:rsid w:val="008E4387"/>
    <w:rsid w:val="00935E9B"/>
    <w:rsid w:val="00951924"/>
    <w:rsid w:val="009A200E"/>
    <w:rsid w:val="00A96F15"/>
    <w:rsid w:val="00B760C3"/>
    <w:rsid w:val="00B8459E"/>
    <w:rsid w:val="00BE31E4"/>
    <w:rsid w:val="00CD1560"/>
    <w:rsid w:val="00DA7651"/>
    <w:rsid w:val="00DB0BE6"/>
    <w:rsid w:val="00E77F22"/>
    <w:rsid w:val="00EA781B"/>
    <w:rsid w:val="00F10E1C"/>
    <w:rsid w:val="00F3516D"/>
    <w:rsid w:val="00FB5D62"/>
    <w:rsid w:val="00FC23E7"/>
    <w:rsid w:val="00FE13F8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7A9AC4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7-H5">
    <w:name w:val="A7-H5练习代码"/>
    <w:basedOn w:val="a"/>
    <w:qFormat/>
    <w:rsid w:val="00251BBE"/>
    <w:pPr>
      <w:shd w:val="clear" w:color="auto" w:fill="D9D9D9" w:themeFill="background1" w:themeFillShade="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Consolas" w:hAnsi="Consolas"/>
      <w:color w:val="000000" w:themeColor="text1"/>
      <w:sz w:val="18"/>
      <w:szCs w:val="21"/>
    </w:rPr>
  </w:style>
  <w:style w:type="paragraph" w:customStyle="1" w:styleId="B2-H5">
    <w:name w:val="B2-H5作业编号正文"/>
    <w:basedOn w:val="a6"/>
    <w:qFormat/>
    <w:rsid w:val="006B0E30"/>
    <w:pPr>
      <w:numPr>
        <w:numId w:val="10"/>
      </w:numPr>
      <w:ind w:left="0" w:firstLine="200"/>
    </w:pPr>
    <w:rPr>
      <w:rFonts w:ascii="微软雅黑" w:eastAsia="微软雅黑" w:hAnsi="Microsoft YaHei" w:cstheme="minorBidi"/>
      <w:sz w:val="24"/>
    </w:rPr>
  </w:style>
  <w:style w:type="paragraph" w:styleId="a6">
    <w:name w:val="List Paragraph"/>
    <w:basedOn w:val="a"/>
    <w:uiPriority w:val="99"/>
    <w:qFormat/>
    <w:rsid w:val="00251BBE"/>
    <w:pPr>
      <w:ind w:firstLineChars="200" w:firstLine="420"/>
    </w:pPr>
  </w:style>
  <w:style w:type="paragraph" w:customStyle="1" w:styleId="B3-H5">
    <w:name w:val="B3-H5作业正文"/>
    <w:basedOn w:val="a"/>
    <w:qFormat/>
    <w:rsid w:val="00251BBE"/>
    <w:pPr>
      <w:ind w:firstLineChars="200" w:firstLine="200"/>
    </w:pPr>
    <w:rPr>
      <w:rFonts w:ascii="Microsoft YaHei" w:eastAsia="Microsoft YaHei" w:hAnsi="Microsoft YaHei" w:cstheme="minorBidi"/>
      <w:sz w:val="24"/>
    </w:rPr>
  </w:style>
  <w:style w:type="paragraph" w:customStyle="1" w:styleId="B4-H5">
    <w:name w:val="B4-H5作业步骤"/>
    <w:basedOn w:val="a"/>
    <w:qFormat/>
    <w:rsid w:val="004E1A91"/>
    <w:pPr>
      <w:ind w:firstLineChars="200" w:firstLine="200"/>
    </w:pPr>
    <w:rPr>
      <w:rFonts w:ascii="Consolas" w:eastAsia="微软雅黑" w:hAnsi="Consolas"/>
      <w:b/>
      <w:sz w:val="24"/>
      <w:szCs w:val="21"/>
    </w:rPr>
  </w:style>
  <w:style w:type="paragraph" w:customStyle="1" w:styleId="B5-H5">
    <w:name w:val="B5-H5作业代码"/>
    <w:basedOn w:val="A7-H5"/>
    <w:qFormat/>
    <w:rsid w:val="00251BBE"/>
  </w:style>
  <w:style w:type="paragraph" w:customStyle="1" w:styleId="B1-H5">
    <w:name w:val="B1-H5作业题目&amp;标题"/>
    <w:basedOn w:val="a"/>
    <w:qFormat/>
    <w:rsid w:val="00251BBE"/>
    <w:rPr>
      <w:rFonts w:ascii="Microsoft YaHei" w:eastAsia="Microsoft YaHei" w:hAnsi="Microsoft YaHei" w:cstheme="minorBidi"/>
      <w:b/>
      <w:sz w:val="32"/>
      <w:szCs w:val="32"/>
    </w:rPr>
  </w:style>
  <w:style w:type="paragraph" w:customStyle="1" w:styleId="A1-H5">
    <w:name w:val="A1-H5练习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2-H5">
    <w:name w:val="A2-H5练习二级标题"/>
    <w:basedOn w:val="a"/>
    <w:qFormat/>
    <w:rsid w:val="00251BBE"/>
    <w:pPr>
      <w:keepNext/>
      <w:keepLines/>
      <w:numPr>
        <w:numId w:val="4"/>
      </w:numPr>
      <w:snapToGrid w:val="0"/>
      <w:spacing w:beforeLines="100" w:before="312" w:afterLines="100" w:after="312"/>
      <w:ind w:left="480" w:hanging="480"/>
      <w:outlineLvl w:val="1"/>
    </w:pPr>
    <w:rPr>
      <w:rFonts w:ascii="微软雅黑" w:eastAsia="微软雅黑" w:hAnsi="微软雅黑" w:cstheme="majorBidi"/>
      <w:b/>
      <w:bCs/>
      <w:sz w:val="24"/>
      <w:szCs w:val="32"/>
    </w:rPr>
  </w:style>
  <w:style w:type="paragraph" w:customStyle="1" w:styleId="A1-H50">
    <w:name w:val="A1-H5练习一级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3-H50">
    <w:name w:val="A3-H5练习三级标题(参考答案)"/>
    <w:basedOn w:val="a"/>
    <w:qFormat/>
    <w:rsid w:val="004E1A91"/>
    <w:pPr>
      <w:numPr>
        <w:numId w:val="12"/>
      </w:numPr>
      <w:tabs>
        <w:tab w:val="num" w:pos="720"/>
      </w:tabs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4-H5">
    <w:name w:val="A4-H5练习步骤"/>
    <w:basedOn w:val="a"/>
    <w:qFormat/>
    <w:rsid w:val="004C46FC"/>
    <w:pPr>
      <w:ind w:left="420"/>
    </w:pPr>
    <w:rPr>
      <w:rFonts w:ascii="Consolas" w:eastAsia="微软雅黑" w:hAnsi="Consolas"/>
      <w:b/>
      <w:szCs w:val="21"/>
    </w:rPr>
  </w:style>
  <w:style w:type="paragraph" w:customStyle="1" w:styleId="A5-H5">
    <w:name w:val="A5-H5练习正文"/>
    <w:basedOn w:val="a"/>
    <w:qFormat/>
    <w:rsid w:val="008A3B85"/>
    <w:pPr>
      <w:ind w:firstLineChars="200" w:firstLine="200"/>
    </w:pPr>
    <w:rPr>
      <w:rFonts w:ascii="Consolas" w:eastAsia="微软雅黑" w:hAnsi="Consolas" w:cstheme="minorBidi"/>
      <w:szCs w:val="21"/>
    </w:rPr>
  </w:style>
  <w:style w:type="paragraph" w:customStyle="1" w:styleId="A6-H5">
    <w:name w:val="A6-H5练习图片"/>
    <w:basedOn w:val="a"/>
    <w:qFormat/>
    <w:rsid w:val="00251BBE"/>
    <w:pPr>
      <w:jc w:val="center"/>
    </w:pPr>
    <w:rPr>
      <w:rFonts w:asciiTheme="minorHAnsi" w:eastAsiaTheme="minorEastAsia" w:hAnsiTheme="minorHAnsi" w:cstheme="minorBidi"/>
      <w:noProof/>
      <w:sz w:val="24"/>
    </w:rPr>
  </w:style>
  <w:style w:type="paragraph" w:customStyle="1" w:styleId="A3-H5">
    <w:name w:val="A3-H5参考答案"/>
    <w:basedOn w:val="A3-H50"/>
    <w:qFormat/>
    <w:rsid w:val="00DA7651"/>
    <w:pPr>
      <w:numPr>
        <w:numId w:val="7"/>
      </w:numPr>
      <w:ind w:left="0" w:firstLine="200"/>
    </w:pPr>
    <w:rPr>
      <w:rFonts w:cstheme="minorBidi"/>
    </w:rPr>
  </w:style>
  <w:style w:type="paragraph" w:customStyle="1" w:styleId="A3-H51">
    <w:name w:val="A3-H5带点参考答案"/>
    <w:basedOn w:val="a"/>
    <w:qFormat/>
    <w:rsid w:val="004E1A91"/>
    <w:pPr>
      <w:numPr>
        <w:numId w:val="8"/>
      </w:numPr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5-H50">
    <w:name w:val="A5-H5正文微软雅黑"/>
    <w:basedOn w:val="A5-H5"/>
    <w:qFormat/>
    <w:rsid w:val="00951924"/>
  </w:style>
  <w:style w:type="paragraph" w:customStyle="1" w:styleId="A4-H50">
    <w:name w:val="A4-H5练习步骤五号字体"/>
    <w:basedOn w:val="A4-H5"/>
    <w:qFormat/>
    <w:rsid w:val="00951924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uedongli/Library/Group%20Containers/UBF8T346G9.Office/User%20Content.localized/Templates.localized/&#34013;&#40485;&#26032;&#29256;&#20316;&#1999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蓝鸥新版作业模板.dotm</Template>
  <TotalTime>32</TotalTime>
  <Pages>1</Pages>
  <Words>28</Words>
  <Characters>164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薛东礼</dc:creator>
  <cp:keywords/>
  <dc:description/>
  <cp:lastModifiedBy>薛东礼</cp:lastModifiedBy>
  <cp:revision>4</cp:revision>
  <cp:lastPrinted>2016-01-13T05:19:00Z</cp:lastPrinted>
  <dcterms:created xsi:type="dcterms:W3CDTF">2017-05-25T06:19:00Z</dcterms:created>
  <dcterms:modified xsi:type="dcterms:W3CDTF">2017-07-07T10:50:00Z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