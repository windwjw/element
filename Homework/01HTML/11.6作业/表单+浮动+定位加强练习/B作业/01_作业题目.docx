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AA8B3A" w14:textId="681A4987" w:rsidR="00111324" w:rsidRDefault="00F3516D" w:rsidP="00F3516D">
      <w:pPr>
        <w:pStyle w:val="B1-H5"/>
      </w:pPr>
      <w:r>
        <w:rPr>
          <w:rFonts w:hint="eastAsia"/>
        </w:rPr>
        <w:t>题目</w:t>
      </w:r>
      <w:r>
        <w:br/>
      </w:r>
      <w:r>
        <w:rPr>
          <w:rFonts w:hint="eastAsia"/>
        </w:rPr>
        <w:t>第一题：</w:t>
      </w:r>
      <w:r w:rsidR="003A07DE">
        <w:rPr>
          <w:rFonts w:hint="eastAsia"/>
        </w:rPr>
        <w:t>OPPO产品中心</w:t>
      </w:r>
    </w:p>
    <w:p w14:paraId="4FAC0D95" w14:textId="31ECB3AF" w:rsidR="00F3516D" w:rsidRDefault="003A07DE" w:rsidP="006B0E30">
      <w:pPr>
        <w:pStyle w:val="A6-H5"/>
      </w:pPr>
      <w:bookmarkStart w:id="0" w:name="_GoBack"/>
      <w:r>
        <w:drawing>
          <wp:inline distT="0" distB="0" distL="0" distR="0" wp14:anchorId="3D4C54D3" wp14:editId="6C4F0CF0">
            <wp:extent cx="3051097" cy="7627420"/>
            <wp:effectExtent l="0" t="0" r="0" b="0"/>
            <wp:docPr id="4" name="图片 4" descr="03_作业视觉稿/OPPO产品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_作业视觉稿/OPPO产品中心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089" cy="763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91DAFB" w14:textId="77777777" w:rsidR="00F3516D" w:rsidRDefault="00F3516D" w:rsidP="006B0E30">
      <w:pPr>
        <w:pStyle w:val="B1-H5"/>
      </w:pPr>
      <w:r>
        <w:rPr>
          <w:rFonts w:hint="eastAsia"/>
        </w:rPr>
        <w:lastRenderedPageBreak/>
        <w:t>作业要求</w:t>
      </w:r>
    </w:p>
    <w:p w14:paraId="748A9E74" w14:textId="785AA322" w:rsidR="00F3516D" w:rsidRDefault="003A07DE" w:rsidP="006B0E30">
      <w:pPr>
        <w:pStyle w:val="B2-H5"/>
        <w:ind w:firstLine="480"/>
      </w:pPr>
      <w:r>
        <w:rPr>
          <w:rFonts w:hint="eastAsia"/>
        </w:rPr>
        <w:t>还原上述界面</w:t>
      </w:r>
      <w:r w:rsidR="00F24278">
        <w:rPr>
          <w:rFonts w:hint="eastAsia"/>
        </w:rPr>
        <w:t>。</w:t>
      </w:r>
    </w:p>
    <w:p w14:paraId="04EDCF17" w14:textId="4CF06B9A" w:rsidR="00F3516D" w:rsidRDefault="003A07DE" w:rsidP="006B0E30">
      <w:pPr>
        <w:pStyle w:val="B2-H5"/>
        <w:ind w:firstLine="480"/>
      </w:pPr>
      <w:r>
        <w:rPr>
          <w:rFonts w:hint="eastAsia"/>
        </w:rPr>
        <w:t>返回顶部的按钮可以不考虑隐藏的问题</w:t>
      </w:r>
      <w:r w:rsidR="00F3516D">
        <w:rPr>
          <w:rFonts w:hint="eastAsia"/>
        </w:rPr>
        <w:t>。</w:t>
      </w:r>
    </w:p>
    <w:p w14:paraId="63EF2349" w14:textId="3E5CC36B" w:rsidR="00F24278" w:rsidRDefault="00F24278" w:rsidP="00F24278">
      <w:pPr>
        <w:pStyle w:val="B3-H5"/>
        <w:ind w:firstLine="480"/>
      </w:pPr>
    </w:p>
    <w:p w14:paraId="322E5E14" w14:textId="77777777" w:rsidR="00F3516D" w:rsidRDefault="00F3516D" w:rsidP="006B0E30">
      <w:pPr>
        <w:pStyle w:val="B1-H5"/>
      </w:pPr>
      <w:r>
        <w:rPr>
          <w:rFonts w:hint="eastAsia"/>
        </w:rPr>
        <w:t>作业目标能力提升</w:t>
      </w:r>
    </w:p>
    <w:p w14:paraId="37DBEC00" w14:textId="2E77075C" w:rsidR="00F3516D" w:rsidRDefault="00F24278" w:rsidP="006B0E30">
      <w:pPr>
        <w:pStyle w:val="B2-H5"/>
        <w:numPr>
          <w:ilvl w:val="0"/>
          <w:numId w:val="11"/>
        </w:numPr>
        <w:ind w:left="0" w:firstLine="480"/>
      </w:pPr>
      <w:r w:rsidRPr="00F01F9A">
        <w:rPr>
          <w:rFonts w:ascii="Microsoft YaHei" w:eastAsia="Microsoft YaHei" w:hint="eastAsia"/>
        </w:rPr>
        <w:t>掌握</w:t>
      </w:r>
      <w:r w:rsidR="003A07DE">
        <w:rPr>
          <w:rFonts w:ascii="Microsoft YaHei" w:eastAsia="Microsoft YaHei" w:hint="eastAsia"/>
        </w:rPr>
        <w:t>盒模型</w:t>
      </w:r>
      <w:r>
        <w:rPr>
          <w:rFonts w:hint="eastAsia"/>
        </w:rPr>
        <w:t>。</w:t>
      </w:r>
    </w:p>
    <w:p w14:paraId="0AF98176" w14:textId="209184A5" w:rsidR="00F3516D" w:rsidRDefault="003A07DE" w:rsidP="006B0E30">
      <w:pPr>
        <w:pStyle w:val="B2-H5"/>
        <w:numPr>
          <w:ilvl w:val="0"/>
          <w:numId w:val="11"/>
        </w:numPr>
        <w:ind w:left="0" w:firstLine="480"/>
      </w:pPr>
      <w:r>
        <w:rPr>
          <w:rFonts w:hint="eastAsia"/>
        </w:rPr>
        <w:t>掌握浮动布局</w:t>
      </w:r>
      <w:r w:rsidR="00F3516D">
        <w:rPr>
          <w:rFonts w:hint="eastAsia"/>
        </w:rPr>
        <w:t>。</w:t>
      </w:r>
    </w:p>
    <w:p w14:paraId="20E84DF5" w14:textId="2FFC75E1" w:rsidR="00F3516D" w:rsidRDefault="003A07DE" w:rsidP="006B0E30">
      <w:pPr>
        <w:pStyle w:val="B2-H5"/>
        <w:numPr>
          <w:ilvl w:val="0"/>
          <w:numId w:val="11"/>
        </w:numPr>
        <w:ind w:left="0" w:firstLine="480"/>
      </w:pPr>
      <w:r>
        <w:rPr>
          <w:rFonts w:hint="eastAsia"/>
        </w:rPr>
        <w:t>掌握定位布局</w:t>
      </w:r>
      <w:r w:rsidR="00F3516D">
        <w:rPr>
          <w:rFonts w:hint="eastAsia"/>
        </w:rPr>
        <w:t>。</w:t>
      </w:r>
    </w:p>
    <w:p w14:paraId="0B036B6D" w14:textId="1CE90FF2" w:rsidR="004E1A91" w:rsidRPr="00BE31E4" w:rsidRDefault="004E1A91" w:rsidP="00F24278">
      <w:pPr>
        <w:pStyle w:val="B3-H5"/>
        <w:ind w:firstLine="480"/>
      </w:pPr>
    </w:p>
    <w:sectPr w:rsidR="004E1A91" w:rsidRPr="00BE31E4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A98B7" w14:textId="77777777" w:rsidR="00C81D73" w:rsidRDefault="00C81D73">
      <w:r>
        <w:separator/>
      </w:r>
    </w:p>
  </w:endnote>
  <w:endnote w:type="continuationSeparator" w:id="0">
    <w:p w14:paraId="21FBB3F1" w14:textId="77777777" w:rsidR="00C81D73" w:rsidRDefault="00C8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9C35F9" w14:textId="77777777" w:rsidR="00111324" w:rsidRDefault="0068606F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66D9BE82" wp14:editId="4A6E7524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CCF8812" w14:textId="77777777" w:rsidR="00111324" w:rsidRDefault="00611251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60A3E2B1" w14:textId="77777777" w:rsidR="00111324" w:rsidRDefault="00111324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0A3C9D6F" w14:textId="77777777" w:rsidR="00111324" w:rsidRDefault="00111324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DEB06" w14:textId="77777777" w:rsidR="00C81D73" w:rsidRDefault="00C81D73">
      <w:r>
        <w:separator/>
      </w:r>
    </w:p>
  </w:footnote>
  <w:footnote w:type="continuationSeparator" w:id="0">
    <w:p w14:paraId="42D4F5C9" w14:textId="77777777" w:rsidR="00C81D73" w:rsidRDefault="00C81D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66D0C2" w14:textId="77777777" w:rsidR="00111324" w:rsidRDefault="00C81D73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5DB4D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3944C0E3" wp14:editId="1DA89145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7F88"/>
    <w:multiLevelType w:val="hybridMultilevel"/>
    <w:tmpl w:val="85688E0C"/>
    <w:lvl w:ilvl="0" w:tplc="CD6C3D8A">
      <w:start w:val="1"/>
      <w:numFmt w:val="bullet"/>
      <w:pStyle w:val="A3-H5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A3C598D"/>
    <w:multiLevelType w:val="hybridMultilevel"/>
    <w:tmpl w:val="63BC77CE"/>
    <w:lvl w:ilvl="0" w:tplc="6D5E38AC">
      <w:start w:val="1"/>
      <w:numFmt w:val="bullet"/>
      <w:pStyle w:val="A3-H50"/>
      <w:lvlText w:val=""/>
      <w:lvlJc w:val="left"/>
      <w:pPr>
        <w:ind w:left="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F991722"/>
    <w:multiLevelType w:val="hybridMultilevel"/>
    <w:tmpl w:val="8F10FF4A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342466E"/>
    <w:multiLevelType w:val="hybridMultilevel"/>
    <w:tmpl w:val="31E6AFD4"/>
    <w:lvl w:ilvl="0" w:tplc="5AE0A464">
      <w:start w:val="1"/>
      <w:numFmt w:val="bullet"/>
      <w:pStyle w:val="A3-H51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5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F2"/>
    <w:rsid w:val="00111324"/>
    <w:rsid w:val="00173D57"/>
    <w:rsid w:val="00180CF2"/>
    <w:rsid w:val="00251BBE"/>
    <w:rsid w:val="003A07DE"/>
    <w:rsid w:val="003C27F0"/>
    <w:rsid w:val="00441388"/>
    <w:rsid w:val="00441CAF"/>
    <w:rsid w:val="004422DA"/>
    <w:rsid w:val="004445FA"/>
    <w:rsid w:val="0049490B"/>
    <w:rsid w:val="004C46FC"/>
    <w:rsid w:val="004E1A91"/>
    <w:rsid w:val="00611251"/>
    <w:rsid w:val="00662A7D"/>
    <w:rsid w:val="0068606F"/>
    <w:rsid w:val="006B0E30"/>
    <w:rsid w:val="0074728C"/>
    <w:rsid w:val="008A3B85"/>
    <w:rsid w:val="008E4387"/>
    <w:rsid w:val="00951924"/>
    <w:rsid w:val="009A200E"/>
    <w:rsid w:val="00B760C3"/>
    <w:rsid w:val="00BE31E4"/>
    <w:rsid w:val="00C81D73"/>
    <w:rsid w:val="00CD1560"/>
    <w:rsid w:val="00DA7651"/>
    <w:rsid w:val="00DB0BE6"/>
    <w:rsid w:val="00E6307C"/>
    <w:rsid w:val="00EA781B"/>
    <w:rsid w:val="00F10E1C"/>
    <w:rsid w:val="00F24278"/>
    <w:rsid w:val="00F3516D"/>
    <w:rsid w:val="00F912B8"/>
    <w:rsid w:val="00FB5D62"/>
    <w:rsid w:val="00FC23E7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6E1C8C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6B0E30"/>
    <w:pPr>
      <w:numPr>
        <w:numId w:val="10"/>
      </w:numPr>
      <w:ind w:left="0" w:firstLine="200"/>
    </w:pPr>
    <w:rPr>
      <w:rFonts w:ascii="微软雅黑" w:eastAsia="微软雅黑" w:hAnsi="Microsoft YaHei" w:cstheme="minorBidi"/>
      <w:sz w:val="24"/>
    </w:rPr>
  </w:style>
  <w:style w:type="paragraph" w:styleId="a6">
    <w:name w:val="List Paragraph"/>
    <w:basedOn w:val="a"/>
    <w:uiPriority w:val="99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 w:cstheme="minorBidi"/>
      <w:sz w:val="24"/>
    </w:rPr>
  </w:style>
  <w:style w:type="paragraph" w:customStyle="1" w:styleId="B4-H5">
    <w:name w:val="B4-H5作业步骤"/>
    <w:basedOn w:val="a"/>
    <w:qFormat/>
    <w:rsid w:val="004E1A91"/>
    <w:pPr>
      <w:ind w:firstLineChars="200" w:firstLine="200"/>
    </w:pPr>
    <w:rPr>
      <w:rFonts w:ascii="Consolas" w:eastAsia="微软雅黑" w:hAnsi="Consolas"/>
      <w:b/>
      <w:sz w:val="24"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 w:cstheme="minorBid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3-H50">
    <w:name w:val="A3-H5练习三级标题(参考答案)"/>
    <w:basedOn w:val="a"/>
    <w:qFormat/>
    <w:rsid w:val="004E1A91"/>
    <w:pPr>
      <w:numPr>
        <w:numId w:val="12"/>
      </w:numPr>
      <w:tabs>
        <w:tab w:val="num" w:pos="720"/>
      </w:tabs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4-H5">
    <w:name w:val="A4-H5练习步骤"/>
    <w:basedOn w:val="a"/>
    <w:qFormat/>
    <w:rsid w:val="004C46FC"/>
    <w:pPr>
      <w:ind w:left="420"/>
    </w:pPr>
    <w:rPr>
      <w:rFonts w:ascii="Consolas" w:eastAsia="微软雅黑" w:hAnsi="Consolas"/>
      <w:b/>
      <w:szCs w:val="21"/>
    </w:rPr>
  </w:style>
  <w:style w:type="paragraph" w:customStyle="1" w:styleId="A5-H5">
    <w:name w:val="A5-H5练习正文"/>
    <w:basedOn w:val="a"/>
    <w:qFormat/>
    <w:rsid w:val="008A3B85"/>
    <w:pPr>
      <w:ind w:firstLineChars="200" w:firstLine="200"/>
    </w:pPr>
    <w:rPr>
      <w:rFonts w:ascii="Consolas" w:eastAsia="微软雅黑" w:hAnsi="Consolas" w:cstheme="minorBid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rFonts w:asciiTheme="minorHAnsi" w:eastAsiaTheme="minorEastAsia" w:hAnsiTheme="minorHAnsi" w:cstheme="minorBidi"/>
      <w:noProof/>
      <w:sz w:val="24"/>
    </w:rPr>
  </w:style>
  <w:style w:type="paragraph" w:customStyle="1" w:styleId="A3-H5">
    <w:name w:val="A3-H5参考答案"/>
    <w:basedOn w:val="A3-H50"/>
    <w:qFormat/>
    <w:rsid w:val="00DA7651"/>
    <w:pPr>
      <w:numPr>
        <w:numId w:val="7"/>
      </w:numPr>
      <w:ind w:left="0" w:firstLine="200"/>
    </w:pPr>
    <w:rPr>
      <w:rFonts w:cstheme="minorBidi"/>
    </w:rPr>
  </w:style>
  <w:style w:type="paragraph" w:customStyle="1" w:styleId="A3-H51">
    <w:name w:val="A3-H5带点参考答案"/>
    <w:basedOn w:val="a"/>
    <w:qFormat/>
    <w:rsid w:val="004E1A91"/>
    <w:pPr>
      <w:numPr>
        <w:numId w:val="8"/>
      </w:numPr>
      <w:ind w:left="0" w:firstLineChars="200" w:firstLine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</w:style>
  <w:style w:type="paragraph" w:customStyle="1" w:styleId="A4-H50">
    <w:name w:val="A4-H5练习步骤五号字体"/>
    <w:basedOn w:val="A4-H5"/>
    <w:qFormat/>
    <w:rsid w:val="00951924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&#26032;&#29256;&#20316;&#1999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蓝鸥新版作业模板.dotm</Template>
  <TotalTime>1</TotalTime>
  <Pages>2</Pages>
  <Words>12</Words>
  <Characters>72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3</cp:revision>
  <cp:lastPrinted>2016-01-13T05:19:00Z</cp:lastPrinted>
  <dcterms:created xsi:type="dcterms:W3CDTF">2017-05-25T06:18:00Z</dcterms:created>
  <dcterms:modified xsi:type="dcterms:W3CDTF">2017-07-07T10:46:00Z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