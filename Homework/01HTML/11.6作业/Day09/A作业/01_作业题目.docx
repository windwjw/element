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AD8932" w14:textId="1903C8BF" w:rsidR="00111324" w:rsidRDefault="00F3516D" w:rsidP="00C45E48">
      <w:pPr>
        <w:pStyle w:val="B1-H5"/>
      </w:pPr>
      <w:r>
        <w:rPr>
          <w:rFonts w:hint="eastAsia"/>
        </w:rPr>
        <w:t>题目</w:t>
      </w:r>
      <w:r>
        <w:br/>
      </w:r>
      <w:r>
        <w:rPr>
          <w:rFonts w:hint="eastAsia"/>
        </w:rPr>
        <w:t>第一题：</w:t>
      </w:r>
      <w:r w:rsidR="0037262C">
        <w:rPr>
          <w:rFonts w:hint="eastAsia"/>
        </w:rPr>
        <w:t>个人简历</w:t>
      </w:r>
    </w:p>
    <w:p w14:paraId="40754444" w14:textId="1A662FA7" w:rsidR="00F3516D" w:rsidRDefault="00C45E48" w:rsidP="00C45E48">
      <w:pPr>
        <w:pStyle w:val="A6-H5"/>
      </w:pPr>
      <w:r w:rsidRPr="006A43D0">
        <w:drawing>
          <wp:inline distT="0" distB="0" distL="0" distR="0" wp14:anchorId="5D3EC7E6" wp14:editId="4C879F2A">
            <wp:extent cx="4407242" cy="3046307"/>
            <wp:effectExtent l="0" t="0" r="1270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639" cy="304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48D0" w14:textId="77777777" w:rsidR="00F3516D" w:rsidRDefault="00F3516D" w:rsidP="006B0E30">
      <w:pPr>
        <w:pStyle w:val="B1-H5"/>
      </w:pPr>
      <w:r>
        <w:rPr>
          <w:rFonts w:hint="eastAsia"/>
        </w:rPr>
        <w:t>作业目标能力提升</w:t>
      </w:r>
    </w:p>
    <w:p w14:paraId="1741290F" w14:textId="410D3795" w:rsidR="00F3516D" w:rsidRDefault="00C45E48" w:rsidP="006B0E30">
      <w:pPr>
        <w:pStyle w:val="B2-H5"/>
        <w:numPr>
          <w:ilvl w:val="0"/>
          <w:numId w:val="11"/>
        </w:numPr>
        <w:ind w:left="0" w:firstLine="480"/>
      </w:pPr>
      <w:r w:rsidRPr="00A404B2">
        <w:rPr>
          <w:rFonts w:ascii="Microsoft YaHei" w:eastAsia="Microsoft YaHei" w:hint="eastAsia"/>
        </w:rPr>
        <w:t>掌握表格的</w:t>
      </w:r>
      <w:r w:rsidR="00F3516D">
        <w:rPr>
          <w:rFonts w:hint="eastAsia"/>
        </w:rPr>
        <w:t>使用</w:t>
      </w:r>
    </w:p>
    <w:p w14:paraId="39D0E197" w14:textId="1CECE128" w:rsidR="00F3516D" w:rsidRDefault="00C45E48" w:rsidP="006B0E30">
      <w:pPr>
        <w:pStyle w:val="B2-H5"/>
        <w:numPr>
          <w:ilvl w:val="0"/>
          <w:numId w:val="11"/>
        </w:numPr>
        <w:ind w:left="0" w:firstLine="480"/>
      </w:pPr>
      <w:r w:rsidRPr="00A404B2">
        <w:rPr>
          <w:rFonts w:ascii="Microsoft YaHei" w:eastAsia="Microsoft YaHei" w:hint="eastAsia"/>
        </w:rPr>
        <w:t>掌握合并单元格的</w:t>
      </w:r>
      <w:r>
        <w:rPr>
          <w:rFonts w:ascii="Microsoft YaHei" w:eastAsia="Microsoft YaHei" w:hint="eastAsia"/>
        </w:rPr>
        <w:t>方式</w:t>
      </w:r>
    </w:p>
    <w:p w14:paraId="1D6B4017" w14:textId="16AA0F48" w:rsidR="00F3516D" w:rsidRPr="00AA0947" w:rsidRDefault="00C45E48" w:rsidP="006B0E30">
      <w:pPr>
        <w:pStyle w:val="B2-H5"/>
        <w:numPr>
          <w:ilvl w:val="0"/>
          <w:numId w:val="11"/>
        </w:numPr>
        <w:ind w:left="0" w:firstLine="480"/>
      </w:pPr>
      <w:r w:rsidRPr="00A404B2">
        <w:rPr>
          <w:rFonts w:ascii="Microsoft YaHei" w:eastAsia="Microsoft YaHei" w:hint="eastAsia"/>
        </w:rPr>
        <w:t>掌握单元格 width 和 height 的使用和</w:t>
      </w:r>
      <w:r>
        <w:rPr>
          <w:rFonts w:ascii="Microsoft YaHei" w:eastAsia="Microsoft YaHei" w:hint="eastAsia"/>
        </w:rPr>
        <w:t>影响</w:t>
      </w:r>
    </w:p>
    <w:p w14:paraId="2F68A4E4" w14:textId="5D28404C" w:rsidR="00AA0947" w:rsidRDefault="00AA0947" w:rsidP="00AA0947">
      <w:pPr>
        <w:pStyle w:val="B1-H5"/>
      </w:pPr>
      <w:r>
        <w:rPr>
          <w:rFonts w:hint="eastAsia"/>
        </w:rPr>
        <w:t>解题思路</w:t>
      </w:r>
    </w:p>
    <w:p w14:paraId="4F865BCB" w14:textId="178AD3DB" w:rsidR="00AA0947" w:rsidRDefault="00AA0947" w:rsidP="00AA0947">
      <w:pPr>
        <w:pStyle w:val="B3-H5"/>
        <w:ind w:firstLine="480"/>
      </w:pPr>
      <w:r>
        <w:rPr>
          <w:rFonts w:hint="eastAsia"/>
        </w:rPr>
        <w:t>使用表单知识完成本作业，解题思路如下：</w:t>
      </w:r>
    </w:p>
    <w:p w14:paraId="697DBB64" w14:textId="12DA6FE2" w:rsidR="00AA0947" w:rsidRDefault="00AA0947" w:rsidP="00AA0947">
      <w:pPr>
        <w:pStyle w:val="B4-H5"/>
        <w:ind w:firstLine="480"/>
      </w:pPr>
      <w:r>
        <w:rPr>
          <w:rFonts w:hint="eastAsia"/>
        </w:rPr>
        <w:t>步骤一：新建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14:paraId="43EE3AF2" w14:textId="50220748" w:rsidR="00AA0947" w:rsidRDefault="00AA0947" w:rsidP="00AA0947">
      <w:pPr>
        <w:pStyle w:val="B3-H5"/>
        <w:ind w:firstLine="480"/>
      </w:pPr>
      <w:r>
        <w:rPr>
          <w:rFonts w:hint="eastAsia"/>
        </w:rPr>
        <w:t>使用编辑工具完善创建web项目(以HBuilder为例)，然后完善&lt;head&gt;&lt;/head&gt;标签中的内容。代码如下：</w:t>
      </w:r>
    </w:p>
    <w:p w14:paraId="68AA8F48" w14:textId="77777777" w:rsidR="00AA0947" w:rsidRDefault="00AA0947" w:rsidP="00AA0947">
      <w:pPr>
        <w:pStyle w:val="B5-H5"/>
      </w:pPr>
      <w:r>
        <w:t>&lt;!DOCTYPE html&gt;</w:t>
      </w:r>
    </w:p>
    <w:p w14:paraId="7247B736" w14:textId="77777777" w:rsidR="00AA0947" w:rsidRDefault="00AA0947" w:rsidP="00AA0947">
      <w:pPr>
        <w:pStyle w:val="B5-H5"/>
      </w:pPr>
      <w:r>
        <w:t>&lt;html lang="en"&gt;</w:t>
      </w:r>
    </w:p>
    <w:p w14:paraId="444C8EB3" w14:textId="77777777" w:rsidR="00AA0947" w:rsidRDefault="00AA0947" w:rsidP="00AA0947">
      <w:pPr>
        <w:pStyle w:val="B5-H5"/>
      </w:pPr>
      <w:r>
        <w:tab/>
        <w:t>&lt;head&gt;</w:t>
      </w:r>
    </w:p>
    <w:p w14:paraId="480B3B13" w14:textId="77777777" w:rsidR="00AA0947" w:rsidRDefault="00AA0947" w:rsidP="00AA0947">
      <w:pPr>
        <w:pStyle w:val="B5-H5"/>
      </w:pPr>
      <w:r>
        <w:tab/>
      </w:r>
      <w:r>
        <w:tab/>
        <w:t>&lt;meta charset="UTF-8"&gt;</w:t>
      </w:r>
    </w:p>
    <w:p w14:paraId="71E61DC4" w14:textId="77777777" w:rsidR="00AA0947" w:rsidRDefault="00AA0947" w:rsidP="00AA0947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  <w:t>&lt;!-- 强制IE浏览器采用最新的edge引擎解析，chrome采用最新版本 --&gt;</w:t>
      </w:r>
    </w:p>
    <w:p w14:paraId="2410EE8D" w14:textId="77777777" w:rsidR="00AA0947" w:rsidRDefault="00AA0947" w:rsidP="00AA0947">
      <w:pPr>
        <w:pStyle w:val="B5-H5"/>
      </w:pPr>
      <w:r>
        <w:tab/>
      </w:r>
      <w:r>
        <w:tab/>
        <w:t>&lt;meta http-equiv="X-UA-Compatible" content="IE=edge,chrome=1"&gt;</w:t>
      </w:r>
    </w:p>
    <w:p w14:paraId="389C64ED" w14:textId="77777777" w:rsidR="00AA0947" w:rsidRDefault="00AA0947" w:rsidP="00AA0947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  <w:t>&lt;!-- 双模式浏览器优先使用 webkit --&gt;</w:t>
      </w:r>
    </w:p>
    <w:p w14:paraId="62D8996F" w14:textId="77777777" w:rsidR="00AA0947" w:rsidRDefault="00AA0947" w:rsidP="00AA0947">
      <w:pPr>
        <w:pStyle w:val="B5-H5"/>
      </w:pPr>
      <w:r>
        <w:lastRenderedPageBreak/>
        <w:tab/>
      </w:r>
      <w:r>
        <w:tab/>
        <w:t>&lt;meta name="renderer" content="webkit"&gt;</w:t>
      </w:r>
    </w:p>
    <w:p w14:paraId="2A832027" w14:textId="77777777" w:rsidR="00AA0947" w:rsidRDefault="00AA0947" w:rsidP="00AA0947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  <w:t>&lt;!-- 移动端视窗设置 --&gt;</w:t>
      </w:r>
    </w:p>
    <w:p w14:paraId="03753012" w14:textId="77777777" w:rsidR="00AA0947" w:rsidRDefault="00AA0947" w:rsidP="00AA0947">
      <w:pPr>
        <w:pStyle w:val="B5-H5"/>
      </w:pPr>
      <w:r>
        <w:tab/>
      </w:r>
      <w:r>
        <w:tab/>
        <w:t>&lt;!-- &lt;meta name="viewport" content="width=device-width, initial-scale=1.0, user-scalable=no"/&gt; --&gt;</w:t>
      </w:r>
    </w:p>
    <w:p w14:paraId="41C1C2FC" w14:textId="77777777" w:rsidR="00AA0947" w:rsidRDefault="00AA0947" w:rsidP="00AA0947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  <w:t>&lt;!-- title 标题 --&gt;</w:t>
      </w:r>
    </w:p>
    <w:p w14:paraId="416209F9" w14:textId="77777777" w:rsidR="00AA0947" w:rsidRDefault="00AA0947" w:rsidP="00AA0947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  <w:t>&lt;title&gt;个人简历&lt;/title&gt;</w:t>
      </w:r>
    </w:p>
    <w:p w14:paraId="692579C9" w14:textId="77777777" w:rsidR="00AA0947" w:rsidRDefault="00AA0947" w:rsidP="00AA0947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  <w:t>&lt;!-- 描述 --&gt;</w:t>
      </w:r>
    </w:p>
    <w:p w14:paraId="5DBDF62D" w14:textId="77777777" w:rsidR="00AA0947" w:rsidRDefault="00AA0947" w:rsidP="00AA0947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  <w:t>&lt;meta name="description" content="你的描述内容，一段完整的描述，150字以内"&gt;</w:t>
      </w:r>
    </w:p>
    <w:p w14:paraId="5B99F43D" w14:textId="77777777" w:rsidR="00AA0947" w:rsidRDefault="00AA0947" w:rsidP="00AA0947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  <w:t>&lt;!-- 关键字 --&gt;</w:t>
      </w:r>
    </w:p>
    <w:p w14:paraId="3C3BA479" w14:textId="77777777" w:rsidR="00AA0947" w:rsidRDefault="00AA0947" w:rsidP="00AA0947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  <w:t>&lt;meta name="keywords" content="多个关键词用英文,号分割"&gt;</w:t>
      </w:r>
    </w:p>
    <w:p w14:paraId="57218767" w14:textId="77777777" w:rsidR="00AA0947" w:rsidRDefault="00AA0947" w:rsidP="00AA0947">
      <w:pPr>
        <w:pStyle w:val="B5-H5"/>
      </w:pPr>
      <w:r>
        <w:tab/>
        <w:t>&lt;/head&gt;</w:t>
      </w:r>
    </w:p>
    <w:p w14:paraId="3C546544" w14:textId="77777777" w:rsidR="00AA0947" w:rsidRDefault="00AA0947" w:rsidP="00AA0947">
      <w:pPr>
        <w:pStyle w:val="B5-H5"/>
      </w:pPr>
    </w:p>
    <w:p w14:paraId="0CBDBC4B" w14:textId="77777777" w:rsidR="00AA0947" w:rsidRDefault="00AA0947" w:rsidP="00AA0947">
      <w:pPr>
        <w:pStyle w:val="B5-H5"/>
      </w:pPr>
      <w:r>
        <w:tab/>
        <w:t>&lt;body&gt;</w:t>
      </w:r>
    </w:p>
    <w:p w14:paraId="4B88E35F" w14:textId="293F9CE7" w:rsidR="00AA0947" w:rsidRDefault="00AA0947" w:rsidP="00AA0947">
      <w:pPr>
        <w:pStyle w:val="B5-H5"/>
      </w:pPr>
      <w:r>
        <w:tab/>
      </w:r>
      <w:r>
        <w:tab/>
      </w:r>
    </w:p>
    <w:p w14:paraId="326C3CB5" w14:textId="08731B5E" w:rsidR="00AA0947" w:rsidRDefault="00AA0947" w:rsidP="00AA0947">
      <w:pPr>
        <w:pStyle w:val="B5-H5"/>
      </w:pPr>
      <w:r>
        <w:tab/>
        <w:t>&lt;/body&gt;</w:t>
      </w:r>
    </w:p>
    <w:p w14:paraId="3C1015D3" w14:textId="7D61BA93" w:rsidR="00AA0947" w:rsidRDefault="00AA0947" w:rsidP="00AA0947">
      <w:pPr>
        <w:pStyle w:val="B5-H5"/>
      </w:pPr>
      <w:r>
        <w:t>&lt;/html&gt;</w:t>
      </w:r>
    </w:p>
    <w:p w14:paraId="25582D35" w14:textId="667C35F6" w:rsidR="00AA0947" w:rsidRDefault="00F1391B" w:rsidP="00F1391B">
      <w:pPr>
        <w:pStyle w:val="B4-H5"/>
        <w:ind w:firstLine="480"/>
      </w:pPr>
      <w:r>
        <w:rPr>
          <w:rFonts w:hint="eastAsia"/>
        </w:rPr>
        <w:t>步骤二：表格布局</w:t>
      </w:r>
    </w:p>
    <w:p w14:paraId="794AEEA7" w14:textId="15FBA122" w:rsidR="00F1391B" w:rsidRDefault="00F1391B" w:rsidP="00AA0947">
      <w:pPr>
        <w:pStyle w:val="B3-H5"/>
        <w:ind w:firstLine="480"/>
      </w:pPr>
      <w:r>
        <w:rPr>
          <w:rFonts w:hint="eastAsia"/>
        </w:rPr>
        <w:t>根据需求，在&lt;body&gt;&lt;/body&gt;标签中完善页面标签信息。然后，进行单元格合并、单元格宽高设置、单元格元素完善等操作。</w:t>
      </w:r>
    </w:p>
    <w:p w14:paraId="42CB152F" w14:textId="4AB263FE" w:rsidR="00AA0947" w:rsidRDefault="00F1391B" w:rsidP="00AA0947">
      <w:pPr>
        <w:pStyle w:val="B3-H5"/>
        <w:ind w:firstLine="480"/>
      </w:pPr>
      <w:r>
        <w:rPr>
          <w:rFonts w:hint="eastAsia"/>
        </w:rPr>
        <w:t>代码如下：</w:t>
      </w:r>
    </w:p>
    <w:p w14:paraId="1595951A" w14:textId="77777777" w:rsidR="00F1391B" w:rsidRDefault="00F1391B" w:rsidP="00F1391B">
      <w:pPr>
        <w:pStyle w:val="B5-H5"/>
      </w:pPr>
      <w:r>
        <w:t>&lt;body&gt;</w:t>
      </w:r>
    </w:p>
    <w:p w14:paraId="2685B859" w14:textId="77777777" w:rsidR="00F1391B" w:rsidRDefault="00F1391B" w:rsidP="00F1391B">
      <w:pPr>
        <w:pStyle w:val="B5-H5"/>
      </w:pPr>
      <w:r>
        <w:tab/>
      </w:r>
      <w:r>
        <w:tab/>
        <w:t>&lt;table border="" style="border-collapse:collapse;" cellpadding="10"&gt;</w:t>
      </w:r>
    </w:p>
    <w:p w14:paraId="72FE071F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&lt;caption&gt;个人简历&lt;/caption&gt;</w:t>
      </w:r>
    </w:p>
    <w:p w14:paraId="16641378" w14:textId="77777777" w:rsidR="00F1391B" w:rsidRDefault="00F1391B" w:rsidP="00F1391B">
      <w:pPr>
        <w:pStyle w:val="B5-H5"/>
      </w:pPr>
      <w:r>
        <w:tab/>
      </w:r>
      <w:r>
        <w:tab/>
      </w:r>
      <w:r>
        <w:tab/>
        <w:t>&lt;tr&gt;</w:t>
      </w:r>
    </w:p>
    <w:p w14:paraId="184BA8F4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colspan="2"&gt;单元格&lt;/td&gt;</w:t>
      </w:r>
    </w:p>
    <w:p w14:paraId="299D619F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colspan="2"&gt;单元格&lt;/td&gt;</w:t>
      </w:r>
    </w:p>
    <w:p w14:paraId="15B6E775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colspan="2"&gt;单元格&lt;/td&gt;</w:t>
      </w:r>
    </w:p>
    <w:p w14:paraId="24DA2D0D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colspan="2"&gt;单元格&lt;/td&gt;</w:t>
      </w:r>
    </w:p>
    <w:p w14:paraId="60FF1261" w14:textId="77777777" w:rsidR="00F1391B" w:rsidRDefault="00F1391B" w:rsidP="00F1391B">
      <w:pPr>
        <w:pStyle w:val="B5-H5"/>
      </w:pPr>
      <w:r>
        <w:tab/>
      </w:r>
      <w:r>
        <w:tab/>
      </w:r>
      <w:r>
        <w:tab/>
      </w:r>
      <w:r>
        <w:tab/>
        <w:t>&lt;td colspan="2" rowspan="5"&gt;&lt;img src="img/1.jpg" width="150px" alt="" /&gt;&lt;/td&gt;</w:t>
      </w:r>
    </w:p>
    <w:p w14:paraId="3470F818" w14:textId="77777777" w:rsidR="00F1391B" w:rsidRDefault="00F1391B" w:rsidP="00F1391B">
      <w:pPr>
        <w:pStyle w:val="B5-H5"/>
      </w:pPr>
      <w:r>
        <w:tab/>
      </w:r>
      <w:r>
        <w:tab/>
      </w:r>
      <w:r>
        <w:tab/>
        <w:t>&lt;/tr&gt;</w:t>
      </w:r>
    </w:p>
    <w:p w14:paraId="6CEA76ED" w14:textId="77777777" w:rsidR="00F1391B" w:rsidRDefault="00F1391B" w:rsidP="00F1391B">
      <w:pPr>
        <w:pStyle w:val="B5-H5"/>
      </w:pPr>
      <w:r>
        <w:tab/>
      </w:r>
      <w:r>
        <w:tab/>
      </w:r>
      <w:r>
        <w:tab/>
        <w:t>&lt;tr&gt;</w:t>
      </w:r>
    </w:p>
    <w:p w14:paraId="79E14380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colspan="2"&gt;单元格&lt;/td&gt;</w:t>
      </w:r>
    </w:p>
    <w:p w14:paraId="51E78ACC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colspan="2"&gt;单元格&lt;/td&gt;</w:t>
      </w:r>
    </w:p>
    <w:p w14:paraId="3AC49358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colspan="2"&gt;单元格&lt;/td&gt;</w:t>
      </w:r>
    </w:p>
    <w:p w14:paraId="22556BA4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colspan="2"&gt;单元格&lt;/td&gt;</w:t>
      </w:r>
    </w:p>
    <w:p w14:paraId="420F2FCB" w14:textId="77777777" w:rsidR="00F1391B" w:rsidRDefault="00F1391B" w:rsidP="00F1391B">
      <w:pPr>
        <w:pStyle w:val="B5-H5"/>
      </w:pPr>
      <w:r>
        <w:tab/>
      </w:r>
      <w:r>
        <w:tab/>
      </w:r>
      <w:r>
        <w:tab/>
        <w:t>&lt;/tr&gt;</w:t>
      </w:r>
    </w:p>
    <w:p w14:paraId="5BA967F2" w14:textId="77777777" w:rsidR="00F1391B" w:rsidRDefault="00F1391B" w:rsidP="00F1391B">
      <w:pPr>
        <w:pStyle w:val="B5-H5"/>
      </w:pPr>
      <w:r>
        <w:tab/>
      </w:r>
      <w:r>
        <w:tab/>
      </w:r>
      <w:r>
        <w:tab/>
        <w:t>&lt;tr&gt;</w:t>
      </w:r>
    </w:p>
    <w:p w14:paraId="0D0589A8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colspan="2"&gt;单元格&lt;/td&gt;</w:t>
      </w:r>
    </w:p>
    <w:p w14:paraId="287EA43C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colspan="2"&gt;单元格&lt;/td&gt;</w:t>
      </w:r>
    </w:p>
    <w:p w14:paraId="1D6F6019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colspan="2"&gt;单元格&lt;/td&gt;</w:t>
      </w:r>
    </w:p>
    <w:p w14:paraId="54C671CD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colspan="2"&gt;单元格&lt;/td&gt;</w:t>
      </w:r>
    </w:p>
    <w:p w14:paraId="5C08B3B1" w14:textId="77777777" w:rsidR="00F1391B" w:rsidRDefault="00F1391B" w:rsidP="00F1391B">
      <w:pPr>
        <w:pStyle w:val="B5-H5"/>
      </w:pPr>
      <w:r>
        <w:tab/>
      </w:r>
      <w:r>
        <w:tab/>
      </w:r>
      <w:r>
        <w:tab/>
        <w:t>&lt;/tr&gt;</w:t>
      </w:r>
    </w:p>
    <w:p w14:paraId="54E26E8F" w14:textId="77777777" w:rsidR="00F1391B" w:rsidRDefault="00F1391B" w:rsidP="00F1391B">
      <w:pPr>
        <w:pStyle w:val="B5-H5"/>
      </w:pPr>
      <w:r>
        <w:tab/>
      </w:r>
      <w:r>
        <w:tab/>
      </w:r>
      <w:r>
        <w:tab/>
        <w:t>&lt;tr&gt;</w:t>
      </w:r>
    </w:p>
    <w:p w14:paraId="0DB834F3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colspan="2"&gt;单元格&lt;/td&gt;</w:t>
      </w:r>
    </w:p>
    <w:p w14:paraId="6ED40F50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colspan="2"&gt;单元格&lt;/td&gt;</w:t>
      </w:r>
    </w:p>
    <w:p w14:paraId="585C6360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colspan="2"&gt;单元格&lt;/td&gt;</w:t>
      </w:r>
    </w:p>
    <w:p w14:paraId="6B5D48B1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colspan="2"&gt;单元格&lt;/td&gt;</w:t>
      </w:r>
    </w:p>
    <w:p w14:paraId="74BAA0F0" w14:textId="77777777" w:rsidR="00F1391B" w:rsidRDefault="00F1391B" w:rsidP="00F1391B">
      <w:pPr>
        <w:pStyle w:val="B5-H5"/>
      </w:pPr>
      <w:r>
        <w:tab/>
      </w:r>
      <w:r>
        <w:tab/>
      </w:r>
      <w:r>
        <w:tab/>
        <w:t>&lt;/tr&gt;</w:t>
      </w:r>
    </w:p>
    <w:p w14:paraId="36BD1418" w14:textId="77777777" w:rsidR="00F1391B" w:rsidRDefault="00F1391B" w:rsidP="00F1391B">
      <w:pPr>
        <w:pStyle w:val="B5-H5"/>
      </w:pPr>
      <w:r>
        <w:tab/>
      </w:r>
      <w:r>
        <w:tab/>
      </w:r>
      <w:r>
        <w:tab/>
        <w:t>&lt;tr&gt;</w:t>
      </w:r>
    </w:p>
    <w:p w14:paraId="0EB8AEC5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 height="80px"&gt;单元格&lt;/td&gt;</w:t>
      </w:r>
    </w:p>
    <w:p w14:paraId="5E156B12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colspan="2"&gt;单元格&lt;/td&gt;</w:t>
      </w:r>
    </w:p>
    <w:p w14:paraId="76B97185" w14:textId="77777777" w:rsidR="00F1391B" w:rsidRDefault="00F1391B" w:rsidP="00F1391B">
      <w:pPr>
        <w:pStyle w:val="B5-H5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colspan="2"&gt;单元格&lt;/td&gt;</w:t>
      </w:r>
    </w:p>
    <w:p w14:paraId="4344EF4E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colspan="2"&gt;单元格&lt;/td&gt;</w:t>
      </w:r>
    </w:p>
    <w:p w14:paraId="469D6411" w14:textId="77777777" w:rsidR="00F1391B" w:rsidRDefault="00F1391B" w:rsidP="00F1391B">
      <w:pPr>
        <w:pStyle w:val="B5-H5"/>
      </w:pPr>
      <w:r>
        <w:tab/>
      </w:r>
      <w:r>
        <w:tab/>
      </w:r>
      <w:r>
        <w:tab/>
        <w:t>&lt;/tr&gt;</w:t>
      </w:r>
    </w:p>
    <w:p w14:paraId="1F14CD20" w14:textId="77777777" w:rsidR="00F1391B" w:rsidRDefault="00F1391B" w:rsidP="00F1391B">
      <w:pPr>
        <w:pStyle w:val="B5-H5"/>
      </w:pPr>
      <w:r>
        <w:tab/>
      </w:r>
      <w:r>
        <w:tab/>
      </w:r>
      <w:r>
        <w:tab/>
        <w:t>&lt;tr&gt;</w:t>
      </w:r>
    </w:p>
    <w:p w14:paraId="7C0DFC25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colspan="2"&gt;单元格&lt;/td&gt;</w:t>
      </w:r>
    </w:p>
    <w:p w14:paraId="3F8F0822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colspan="8"&gt;单元格&lt;/td&gt;</w:t>
      </w:r>
    </w:p>
    <w:p w14:paraId="6D37E162" w14:textId="77777777" w:rsidR="00F1391B" w:rsidRDefault="00F1391B" w:rsidP="00F1391B">
      <w:pPr>
        <w:pStyle w:val="B5-H5"/>
      </w:pPr>
      <w:r>
        <w:tab/>
      </w:r>
      <w:r>
        <w:tab/>
      </w:r>
      <w:r>
        <w:tab/>
        <w:t>&lt;/tr&gt;</w:t>
      </w:r>
    </w:p>
    <w:p w14:paraId="13CE4F0F" w14:textId="77777777" w:rsidR="00F1391B" w:rsidRDefault="00F1391B" w:rsidP="00F1391B">
      <w:pPr>
        <w:pStyle w:val="B5-H5"/>
      </w:pPr>
      <w:r>
        <w:tab/>
      </w:r>
      <w:r>
        <w:tab/>
      </w:r>
      <w:r>
        <w:tab/>
        <w:t>&lt;tr&gt;</w:t>
      </w:r>
    </w:p>
    <w:p w14:paraId="6CBBBFFF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colspan="2"&gt;单元格&lt;/td&gt;</w:t>
      </w:r>
    </w:p>
    <w:p w14:paraId="79C199C3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colspan="4"&gt;单元格&lt;/td&gt;</w:t>
      </w:r>
    </w:p>
    <w:p w14:paraId="1334BF0F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colspan="2"&gt;单元格&lt;/td&gt;</w:t>
      </w:r>
    </w:p>
    <w:p w14:paraId="6992679B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colspan="2"&gt;单元格&lt;/td&gt;</w:t>
      </w:r>
    </w:p>
    <w:p w14:paraId="309D9840" w14:textId="77777777" w:rsidR="00F1391B" w:rsidRDefault="00F1391B" w:rsidP="00F1391B">
      <w:pPr>
        <w:pStyle w:val="B5-H5"/>
      </w:pPr>
      <w:r>
        <w:tab/>
      </w:r>
      <w:r>
        <w:tab/>
      </w:r>
      <w:r>
        <w:tab/>
        <w:t>&lt;/tr&gt;</w:t>
      </w:r>
    </w:p>
    <w:p w14:paraId="28E69B27" w14:textId="77777777" w:rsidR="00F1391B" w:rsidRDefault="00F1391B" w:rsidP="00F1391B">
      <w:pPr>
        <w:pStyle w:val="B5-H5"/>
      </w:pPr>
      <w:r>
        <w:tab/>
      </w:r>
      <w:r>
        <w:tab/>
      </w:r>
      <w:r>
        <w:tab/>
        <w:t>&lt;tr&gt;</w:t>
      </w:r>
    </w:p>
    <w:p w14:paraId="31DB0115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colspan="2"&gt;单元格&lt;/td&gt;</w:t>
      </w:r>
    </w:p>
    <w:p w14:paraId="39C55B45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colspan="3"&gt;单元格&lt;/td&gt;</w:t>
      </w:r>
    </w:p>
    <w:p w14:paraId="634B3B55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&lt;td&gt;单元格&lt;/td&gt;</w:t>
      </w:r>
    </w:p>
    <w:p w14:paraId="583020D7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colspan="4"&gt;单元格&lt;/td&gt;</w:t>
      </w:r>
    </w:p>
    <w:p w14:paraId="4968C6B3" w14:textId="77777777" w:rsidR="00F1391B" w:rsidRDefault="00F1391B" w:rsidP="00F1391B">
      <w:pPr>
        <w:pStyle w:val="B5-H5"/>
      </w:pPr>
      <w:r>
        <w:tab/>
      </w:r>
      <w:r>
        <w:tab/>
      </w:r>
      <w:r>
        <w:tab/>
        <w:t>&lt;/tr&gt;</w:t>
      </w:r>
    </w:p>
    <w:p w14:paraId="539B9EC3" w14:textId="77777777" w:rsidR="00F1391B" w:rsidRDefault="00F1391B" w:rsidP="00F1391B">
      <w:pPr>
        <w:pStyle w:val="B5-H5"/>
      </w:pPr>
      <w:r>
        <w:tab/>
      </w:r>
      <w:r>
        <w:tab/>
      </w:r>
      <w:r>
        <w:tab/>
        <w:t>&lt;tr&gt;</w:t>
      </w:r>
    </w:p>
    <w:p w14:paraId="14268199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&lt;td&gt;单元格&lt;/td&gt;</w:t>
      </w:r>
    </w:p>
    <w:p w14:paraId="24468D7F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&lt;td&gt;单元格&lt;/td&gt;</w:t>
      </w:r>
    </w:p>
    <w:p w14:paraId="41AEFC7B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&lt;td&gt;单元格&lt;/td&gt;</w:t>
      </w:r>
    </w:p>
    <w:p w14:paraId="7118CF20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&lt;td&gt;单元格&lt;/td&gt;</w:t>
      </w:r>
    </w:p>
    <w:p w14:paraId="5FCEF3A9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&lt;td&gt;单元格&lt;/td&gt;</w:t>
      </w:r>
    </w:p>
    <w:p w14:paraId="2166901C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&lt;td&gt;单元格&lt;/td&gt;</w:t>
      </w:r>
    </w:p>
    <w:p w14:paraId="76B3435B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&lt;td&gt;单元格&lt;/td&gt;</w:t>
      </w:r>
    </w:p>
    <w:p w14:paraId="562BFB4F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&lt;td&gt;单元格&lt;/td&gt;</w:t>
      </w:r>
    </w:p>
    <w:p w14:paraId="7054EC46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&lt;td&gt;单元格&lt;/td&gt;</w:t>
      </w:r>
    </w:p>
    <w:p w14:paraId="04F92CD3" w14:textId="77777777" w:rsidR="00F1391B" w:rsidRDefault="00F1391B" w:rsidP="00F1391B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&lt;td&gt;单元格&lt;/td&gt;</w:t>
      </w:r>
    </w:p>
    <w:p w14:paraId="663943A3" w14:textId="77777777" w:rsidR="00F1391B" w:rsidRDefault="00F1391B" w:rsidP="00F1391B">
      <w:pPr>
        <w:pStyle w:val="B5-H5"/>
      </w:pPr>
      <w:r>
        <w:tab/>
      </w:r>
      <w:r>
        <w:tab/>
      </w:r>
      <w:r>
        <w:tab/>
        <w:t>&lt;/tr&gt;</w:t>
      </w:r>
    </w:p>
    <w:p w14:paraId="3DE4ABC4" w14:textId="77777777" w:rsidR="00F1391B" w:rsidRDefault="00F1391B" w:rsidP="00F1391B">
      <w:pPr>
        <w:pStyle w:val="B5-H5"/>
      </w:pPr>
      <w:r>
        <w:tab/>
      </w:r>
      <w:r>
        <w:tab/>
        <w:t>&lt;/table&gt;</w:t>
      </w:r>
    </w:p>
    <w:p w14:paraId="6AF8C474" w14:textId="089E5918" w:rsidR="00F1391B" w:rsidRDefault="00F1391B" w:rsidP="00F1391B">
      <w:pPr>
        <w:pStyle w:val="B5-H5"/>
      </w:pPr>
      <w:r>
        <w:tab/>
        <w:t>&lt;/body&gt;</w:t>
      </w:r>
    </w:p>
    <w:p w14:paraId="36866ADA" w14:textId="32DA2333" w:rsidR="004E1A91" w:rsidRDefault="00F1391B" w:rsidP="00F1391B">
      <w:pPr>
        <w:pStyle w:val="B3-H5"/>
        <w:ind w:firstLine="480"/>
      </w:pPr>
      <w:r>
        <w:rPr>
          <w:rFonts w:hint="eastAsia"/>
        </w:rPr>
        <w:t>案例完整代码，请参考：03_作业答案/简历-表格</w:t>
      </w:r>
    </w:p>
    <w:p w14:paraId="7585239B" w14:textId="77777777" w:rsidR="00F1391B" w:rsidRDefault="00F1391B" w:rsidP="00F1391B">
      <w:pPr>
        <w:pStyle w:val="B3-H5"/>
        <w:ind w:firstLine="480"/>
      </w:pPr>
    </w:p>
    <w:p w14:paraId="0FB3E779" w14:textId="77777777" w:rsidR="00F1391B" w:rsidRDefault="00F1391B" w:rsidP="00F1391B">
      <w:pPr>
        <w:pStyle w:val="B3-H5"/>
        <w:ind w:firstLine="480"/>
      </w:pPr>
    </w:p>
    <w:p w14:paraId="0C3AFC0F" w14:textId="35A81B26" w:rsidR="001D539E" w:rsidRDefault="001D539E" w:rsidP="001D539E">
      <w:pPr>
        <w:pStyle w:val="B1-H5"/>
      </w:pPr>
      <w:r>
        <w:rPr>
          <w:rFonts w:hint="eastAsia"/>
        </w:rPr>
        <w:t xml:space="preserve">第二题: </w:t>
      </w:r>
      <w:r>
        <w:rPr>
          <w:rFonts w:hint="eastAsia"/>
        </w:rPr>
        <w:t>天气预报</w:t>
      </w:r>
    </w:p>
    <w:p w14:paraId="4DE490D5" w14:textId="77777777" w:rsidR="001D539E" w:rsidRDefault="001D539E" w:rsidP="001D539E">
      <w:pPr>
        <w:pStyle w:val="A5-H5"/>
        <w:ind w:firstLine="420"/>
      </w:pPr>
      <w:r w:rsidRPr="00340F62">
        <w:rPr>
          <w:noProof/>
        </w:rPr>
        <w:drawing>
          <wp:inline distT="0" distB="0" distL="0" distR="0" wp14:anchorId="0D08CA93" wp14:editId="255028CB">
            <wp:extent cx="5270500" cy="156019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1CDC" w14:textId="77777777" w:rsidR="001D539E" w:rsidRDefault="001D539E" w:rsidP="001D539E">
      <w:pPr>
        <w:pStyle w:val="A3-H5"/>
        <w:ind w:firstLine="420"/>
      </w:pPr>
      <w:r>
        <w:rPr>
          <w:rFonts w:hint="eastAsia"/>
        </w:rPr>
        <w:t>参考答案</w:t>
      </w:r>
    </w:p>
    <w:p w14:paraId="778109D2" w14:textId="77777777" w:rsidR="001D539E" w:rsidRDefault="001D539E" w:rsidP="001D539E">
      <w:pPr>
        <w:pStyle w:val="A5-H5"/>
        <w:ind w:firstLine="420"/>
      </w:pPr>
      <w:r>
        <w:rPr>
          <w:rFonts w:hint="eastAsia"/>
        </w:rPr>
        <w:lastRenderedPageBreak/>
        <w:t>根据表格知识，完成该项目。</w:t>
      </w:r>
    </w:p>
    <w:p w14:paraId="2C62BEB1" w14:textId="77777777" w:rsidR="001D539E" w:rsidRDefault="001D539E" w:rsidP="001D539E">
      <w:pPr>
        <w:pStyle w:val="A4-H5"/>
      </w:pPr>
      <w:r>
        <w:rPr>
          <w:rFonts w:hint="eastAsia"/>
        </w:rPr>
        <w:t>步骤一：新建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14:paraId="633A5A73" w14:textId="77777777" w:rsidR="001D539E" w:rsidRDefault="001D539E" w:rsidP="001D539E">
      <w:pPr>
        <w:pStyle w:val="A5-H5"/>
        <w:ind w:firstLine="420"/>
      </w:pPr>
      <w:r>
        <w:rPr>
          <w:rFonts w:hint="eastAsia"/>
        </w:rPr>
        <w:t>按照规范的项目名命名规范，新建</w:t>
      </w:r>
      <w:r>
        <w:rPr>
          <w:rFonts w:hint="eastAsia"/>
        </w:rPr>
        <w:t>web</w:t>
      </w:r>
      <w:r>
        <w:rPr>
          <w:rFonts w:hint="eastAsia"/>
        </w:rPr>
        <w:t>项目，同时导入素材，然后在对应的</w:t>
      </w:r>
      <w:r>
        <w:rPr>
          <w:rFonts w:hint="eastAsia"/>
        </w:rPr>
        <w:t>css</w:t>
      </w:r>
      <w:r>
        <w:rPr>
          <w:rFonts w:hint="eastAsia"/>
        </w:rPr>
        <w:t>文件夹中新建</w:t>
      </w:r>
      <w:r>
        <w:rPr>
          <w:rFonts w:hint="eastAsia"/>
        </w:rPr>
        <w:t>css</w:t>
      </w:r>
      <w:r>
        <w:rPr>
          <w:rFonts w:hint="eastAsia"/>
        </w:rPr>
        <w:t>文件。</w:t>
      </w:r>
    </w:p>
    <w:p w14:paraId="50ACD8ED" w14:textId="77777777" w:rsidR="001D539E" w:rsidRDefault="001D539E" w:rsidP="001D539E">
      <w:pPr>
        <w:pStyle w:val="A4-H5"/>
      </w:pPr>
      <w:r>
        <w:rPr>
          <w:rFonts w:hint="eastAsia"/>
        </w:rPr>
        <w:t>步骤二：配置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14:paraId="120ACC33" w14:textId="77777777" w:rsidR="001D539E" w:rsidRDefault="001D539E" w:rsidP="001D539E">
      <w:pPr>
        <w:pStyle w:val="A5-H5"/>
        <w:ind w:firstLine="420"/>
      </w:pPr>
      <w:r>
        <w:rPr>
          <w:rFonts w:hint="eastAsia"/>
        </w:rPr>
        <w:t>完善</w:t>
      </w:r>
      <w:r>
        <w:rPr>
          <w:rFonts w:hint="eastAsia"/>
        </w:rPr>
        <w:t>&lt;head&gt;&lt;/head&gt;</w:t>
      </w:r>
      <w:r>
        <w:rPr>
          <w:rFonts w:hint="eastAsia"/>
        </w:rPr>
        <w:t>标签内容，代码如下：</w:t>
      </w:r>
    </w:p>
    <w:p w14:paraId="43487AAC" w14:textId="77777777" w:rsidR="001D539E" w:rsidRDefault="001D539E" w:rsidP="001D539E">
      <w:pPr>
        <w:pStyle w:val="A7-H5"/>
      </w:pPr>
      <w:r>
        <w:t>&lt;head&gt;</w:t>
      </w:r>
    </w:p>
    <w:p w14:paraId="4E96F086" w14:textId="77777777" w:rsidR="001D539E" w:rsidRDefault="001D539E" w:rsidP="001D539E">
      <w:pPr>
        <w:pStyle w:val="A7-H5"/>
      </w:pPr>
      <w:r>
        <w:tab/>
      </w:r>
      <w:r>
        <w:tab/>
        <w:t>&lt;meta charset="UTF-8"&gt;</w:t>
      </w:r>
    </w:p>
    <w:p w14:paraId="0F962EEE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  <w:t>&lt;!-- 强制IE浏览器采用最新的edge引擎解析，chrome采用最新版本 --&gt;</w:t>
      </w:r>
    </w:p>
    <w:p w14:paraId="0F9329AB" w14:textId="77777777" w:rsidR="001D539E" w:rsidRDefault="001D539E" w:rsidP="001D539E">
      <w:pPr>
        <w:pStyle w:val="A7-H5"/>
      </w:pPr>
      <w:r>
        <w:tab/>
      </w:r>
      <w:r>
        <w:tab/>
        <w:t>&lt;meta http-equiv="X-UA-Compatible" content="IE=edge,chrome=1"&gt;</w:t>
      </w:r>
    </w:p>
    <w:p w14:paraId="1BB24A5B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  <w:t>&lt;!-- 双模式浏览器优先使用 webkit --&gt;</w:t>
      </w:r>
    </w:p>
    <w:p w14:paraId="21DB589B" w14:textId="77777777" w:rsidR="001D539E" w:rsidRDefault="001D539E" w:rsidP="001D539E">
      <w:pPr>
        <w:pStyle w:val="A7-H5"/>
      </w:pPr>
      <w:r>
        <w:tab/>
      </w:r>
      <w:r>
        <w:tab/>
        <w:t>&lt;meta name="renderer" content="webkit"&gt;</w:t>
      </w:r>
    </w:p>
    <w:p w14:paraId="76E2FA16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  <w:t>&lt;!-- 移动端视窗设置 --&gt;</w:t>
      </w:r>
    </w:p>
    <w:p w14:paraId="7CA11EA4" w14:textId="77777777" w:rsidR="001D539E" w:rsidRDefault="001D539E" w:rsidP="001D539E">
      <w:pPr>
        <w:pStyle w:val="A7-H5"/>
      </w:pPr>
      <w:r>
        <w:tab/>
      </w:r>
      <w:r>
        <w:tab/>
        <w:t>&lt;!-- &lt;meta name="viewport" content="width=device-width, initial-scale=1.0, user-scalable=no"/&gt; --&gt;</w:t>
      </w:r>
    </w:p>
    <w:p w14:paraId="4C217522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  <w:t>&lt;!-- title 标题 --&gt;</w:t>
      </w:r>
    </w:p>
    <w:p w14:paraId="3A97876C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  <w:t>&lt;title&gt;天气预报&lt;/title&gt;</w:t>
      </w:r>
    </w:p>
    <w:p w14:paraId="62330D8E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  <w:t>&lt;!-- 描述 --&gt;</w:t>
      </w:r>
    </w:p>
    <w:p w14:paraId="5B9BD9D3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  <w:t>&lt;meta name="description" content="你的描述内容，一段完整的描述，150字以内"&gt;</w:t>
      </w:r>
    </w:p>
    <w:p w14:paraId="05005A4F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  <w:t>&lt;!-- 关键字 --&gt;</w:t>
      </w:r>
    </w:p>
    <w:p w14:paraId="79953654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  <w:t>&lt;meta name="keywords" content="多个关键词用英文,号分割"&gt;</w:t>
      </w:r>
    </w:p>
    <w:p w14:paraId="6C52261B" w14:textId="77777777" w:rsidR="001D539E" w:rsidRDefault="001D539E" w:rsidP="001D539E">
      <w:pPr>
        <w:pStyle w:val="A7-H5"/>
      </w:pPr>
      <w:r>
        <w:tab/>
      </w:r>
      <w:r>
        <w:tab/>
        <w:t>&lt;link rel="stylesheet" type="text/css" href="css/reset.css"&gt;</w:t>
      </w:r>
    </w:p>
    <w:p w14:paraId="268CC1BC" w14:textId="77777777" w:rsidR="001D539E" w:rsidRDefault="001D539E" w:rsidP="001D539E">
      <w:pPr>
        <w:pStyle w:val="A7-H5"/>
      </w:pPr>
      <w:r>
        <w:tab/>
      </w:r>
      <w:r>
        <w:tab/>
        <w:t>&lt;link rel="stylesheet" type="text/css" href="css/index.css"&gt;</w:t>
      </w:r>
    </w:p>
    <w:p w14:paraId="00F120BE" w14:textId="77777777" w:rsidR="001D539E" w:rsidRDefault="001D539E" w:rsidP="001D539E">
      <w:pPr>
        <w:pStyle w:val="A7-H5"/>
      </w:pPr>
      <w:r>
        <w:tab/>
        <w:t>&lt;/head&gt;</w:t>
      </w:r>
    </w:p>
    <w:p w14:paraId="3D81CB87" w14:textId="77777777" w:rsidR="001D539E" w:rsidRDefault="001D539E" w:rsidP="001D539E">
      <w:pPr>
        <w:pStyle w:val="A4-H5"/>
      </w:pPr>
      <w:r>
        <w:rPr>
          <w:rFonts w:hint="eastAsia"/>
        </w:rPr>
        <w:t>步骤三：完善标签</w:t>
      </w:r>
    </w:p>
    <w:p w14:paraId="3769BDDB" w14:textId="77777777" w:rsidR="001D539E" w:rsidRDefault="001D539E" w:rsidP="001D539E">
      <w:pPr>
        <w:pStyle w:val="A5-H5"/>
        <w:ind w:firstLine="420"/>
      </w:pPr>
      <w:r>
        <w:rPr>
          <w:rFonts w:hint="eastAsia"/>
        </w:rPr>
        <w:t>根据需求完善</w:t>
      </w:r>
      <w:r>
        <w:rPr>
          <w:rFonts w:hint="eastAsia"/>
        </w:rPr>
        <w:t>&lt;body&gt;&lt;/body&gt;</w:t>
      </w:r>
      <w:r>
        <w:rPr>
          <w:rFonts w:hint="eastAsia"/>
        </w:rPr>
        <w:t>标签中的内容，代码如下：</w:t>
      </w:r>
    </w:p>
    <w:p w14:paraId="6EA54842" w14:textId="77777777" w:rsidR="001D539E" w:rsidRDefault="001D539E" w:rsidP="001D539E">
      <w:pPr>
        <w:pStyle w:val="A7-H5"/>
      </w:pPr>
      <w:r>
        <w:t>&lt;body&gt;</w:t>
      </w:r>
    </w:p>
    <w:p w14:paraId="55D1F3AD" w14:textId="77777777" w:rsidR="001D539E" w:rsidRDefault="001D539E" w:rsidP="001D539E">
      <w:pPr>
        <w:pStyle w:val="A7-H5"/>
      </w:pPr>
      <w:r>
        <w:tab/>
      </w:r>
      <w:r>
        <w:tab/>
        <w:t>&lt;div class="wrap"&gt;</w:t>
      </w:r>
    </w:p>
    <w:p w14:paraId="727E1CAB" w14:textId="77777777" w:rsidR="001D539E" w:rsidRDefault="001D539E" w:rsidP="001D539E">
      <w:pPr>
        <w:pStyle w:val="A7-H5"/>
      </w:pPr>
      <w:r>
        <w:tab/>
      </w:r>
      <w:r>
        <w:tab/>
      </w:r>
      <w:r>
        <w:tab/>
        <w:t>&lt;table border="" class="today_table"&gt;</w:t>
      </w:r>
    </w:p>
    <w:p w14:paraId="6B1ED0BE" w14:textId="77777777" w:rsidR="001D539E" w:rsidRDefault="001D539E" w:rsidP="001D539E">
      <w:pPr>
        <w:pStyle w:val="A7-H5"/>
      </w:pPr>
      <w:r>
        <w:tab/>
      </w:r>
      <w:r>
        <w:tab/>
      </w:r>
      <w:r>
        <w:tab/>
      </w:r>
      <w:r>
        <w:tab/>
        <w:t>&lt;tr class="title_tr"&gt;</w:t>
      </w:r>
    </w:p>
    <w:p w14:paraId="183AF659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 colspan="2"&gt;日期&lt;/th&gt;</w:t>
      </w:r>
    </w:p>
    <w:p w14:paraId="29096869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 colspan="2"&gt;天气现象&lt;/th&gt;</w:t>
      </w:r>
    </w:p>
    <w:p w14:paraId="68F740D6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&lt;th&gt;气温&lt;/th&gt;</w:t>
      </w:r>
    </w:p>
    <w:p w14:paraId="707F3086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&lt;th&gt;风向&lt;/th&gt;</w:t>
      </w:r>
    </w:p>
    <w:p w14:paraId="5A757C44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&lt;th&gt;风力&lt;/th&gt;</w:t>
      </w:r>
    </w:p>
    <w:p w14:paraId="682D12A5" w14:textId="77777777" w:rsidR="001D539E" w:rsidRDefault="001D539E" w:rsidP="001D539E">
      <w:pPr>
        <w:pStyle w:val="A7-H5"/>
      </w:pPr>
      <w:r>
        <w:tab/>
      </w:r>
      <w:r>
        <w:tab/>
      </w:r>
      <w:r>
        <w:tab/>
      </w:r>
      <w:r>
        <w:tab/>
        <w:t>&lt;/tr&gt;</w:t>
      </w:r>
    </w:p>
    <w:p w14:paraId="24312AE5" w14:textId="77777777" w:rsidR="001D539E" w:rsidRDefault="001D539E" w:rsidP="001D539E">
      <w:pPr>
        <w:pStyle w:val="A7-H5"/>
      </w:pPr>
      <w:r>
        <w:tab/>
      </w:r>
      <w:r>
        <w:tab/>
      </w:r>
      <w:r>
        <w:tab/>
      </w:r>
      <w:r>
        <w:tab/>
        <w:t>&lt;tr&gt;</w:t>
      </w:r>
    </w:p>
    <w:p w14:paraId="0D475CB3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class="day_td" rowspan="2" width="95"&gt;21日星期五&lt;/td&gt;</w:t>
      </w:r>
    </w:p>
    <w:p w14:paraId="05BBF9C6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class="day_td" width="76"&gt;白天&lt;/td&gt;</w:t>
      </w:r>
    </w:p>
    <w:p w14:paraId="1769E3FE" w14:textId="77777777" w:rsidR="001D539E" w:rsidRDefault="001D539E" w:rsidP="001D539E">
      <w:pPr>
        <w:pStyle w:val="A7-H5"/>
      </w:pPr>
      <w:r>
        <w:tab/>
      </w:r>
      <w:r>
        <w:tab/>
      </w:r>
      <w:r>
        <w:tab/>
      </w:r>
      <w:r>
        <w:tab/>
      </w:r>
      <w:r>
        <w:tab/>
        <w:t>&lt;td width="63" class="table_today_day"&gt;</w:t>
      </w:r>
    </w:p>
    <w:p w14:paraId="545C508D" w14:textId="77777777" w:rsidR="001D539E" w:rsidRDefault="001D539E" w:rsidP="001D539E">
      <w:pPr>
        <w:pStyle w:val="A7-H5"/>
      </w:pPr>
      <w:r>
        <w:tab/>
      </w:r>
      <w:r>
        <w:tab/>
      </w:r>
      <w:r>
        <w:tab/>
      </w:r>
      <w:r>
        <w:tab/>
      </w:r>
      <w:r>
        <w:tab/>
        <w:t>&lt;/td&gt;</w:t>
      </w:r>
    </w:p>
    <w:p w14:paraId="748B23C9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width="115"&gt;晴间多云&lt;/td&gt;</w:t>
      </w:r>
    </w:p>
    <w:p w14:paraId="18E8CBCF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width="95" class="maxT"&gt;高温7℃&lt;/td&gt;</w:t>
      </w:r>
    </w:p>
    <w:p w14:paraId="35DF8C5B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width="94"&gt;无持续风向&lt;/td&gt;</w:t>
      </w:r>
    </w:p>
    <w:p w14:paraId="5C1855D3" w14:textId="77777777" w:rsidR="001D539E" w:rsidRDefault="001D539E" w:rsidP="001D539E">
      <w:pPr>
        <w:pStyle w:val="A7-H5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width="94"&gt;微风&lt;/td&gt;</w:t>
      </w:r>
    </w:p>
    <w:p w14:paraId="2CA16688" w14:textId="77777777" w:rsidR="001D539E" w:rsidRDefault="001D539E" w:rsidP="001D539E">
      <w:pPr>
        <w:pStyle w:val="A7-H5"/>
      </w:pPr>
      <w:r>
        <w:tab/>
      </w:r>
      <w:r>
        <w:tab/>
      </w:r>
      <w:r>
        <w:tab/>
      </w:r>
      <w:r>
        <w:tab/>
        <w:t>&lt;/tr&gt;</w:t>
      </w:r>
    </w:p>
    <w:p w14:paraId="46E731F1" w14:textId="77777777" w:rsidR="001D539E" w:rsidRDefault="001D539E" w:rsidP="001D539E">
      <w:pPr>
        <w:pStyle w:val="A7-H5"/>
      </w:pPr>
      <w:r>
        <w:tab/>
      </w:r>
      <w:r>
        <w:tab/>
      </w:r>
      <w:r>
        <w:tab/>
      </w:r>
      <w:r>
        <w:tab/>
        <w:t>&lt;tr&gt;</w:t>
      </w:r>
    </w:p>
    <w:p w14:paraId="2E73CFC8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class="day_td"&gt;夜间&lt;/td&gt;</w:t>
      </w:r>
    </w:p>
    <w:p w14:paraId="2BF6EE58" w14:textId="77777777" w:rsidR="001D539E" w:rsidRDefault="001D539E" w:rsidP="001D539E">
      <w:pPr>
        <w:pStyle w:val="A7-H5"/>
      </w:pPr>
      <w:r>
        <w:tab/>
      </w:r>
      <w:r>
        <w:tab/>
      </w:r>
      <w:r>
        <w:tab/>
      </w:r>
      <w:r>
        <w:tab/>
      </w:r>
      <w:r>
        <w:tab/>
        <w:t>&lt;td class="table_today_night"&gt;</w:t>
      </w:r>
    </w:p>
    <w:p w14:paraId="3B2272C5" w14:textId="77777777" w:rsidR="001D539E" w:rsidRDefault="001D539E" w:rsidP="001D539E">
      <w:pPr>
        <w:pStyle w:val="A7-H5"/>
      </w:pPr>
      <w:r>
        <w:tab/>
      </w:r>
      <w:r>
        <w:tab/>
      </w:r>
      <w:r>
        <w:tab/>
      </w:r>
      <w:r>
        <w:tab/>
      </w:r>
      <w:r>
        <w:tab/>
        <w:t>&lt;/td&gt;</w:t>
      </w:r>
    </w:p>
    <w:p w14:paraId="3399D060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&lt;td&gt;晴&lt;/td&gt;</w:t>
      </w:r>
    </w:p>
    <w:p w14:paraId="2EDBC06D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class="minT"&gt;低温-4℃&lt;/td&gt;</w:t>
      </w:r>
    </w:p>
    <w:p w14:paraId="3F71EF5D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&lt;td&gt;无持续风向&lt;/td&gt;</w:t>
      </w:r>
    </w:p>
    <w:p w14:paraId="10F88D7E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&lt;td&gt;微风&lt;/td&gt;</w:t>
      </w:r>
    </w:p>
    <w:p w14:paraId="2A58D1EC" w14:textId="77777777" w:rsidR="001D539E" w:rsidRDefault="001D539E" w:rsidP="001D539E">
      <w:pPr>
        <w:pStyle w:val="A7-H5"/>
      </w:pPr>
      <w:r>
        <w:tab/>
      </w:r>
      <w:r>
        <w:tab/>
      </w:r>
      <w:r>
        <w:tab/>
      </w:r>
      <w:r>
        <w:tab/>
        <w:t>&lt;/tr&gt;</w:t>
      </w:r>
    </w:p>
    <w:p w14:paraId="2C7A1896" w14:textId="77777777" w:rsidR="001D539E" w:rsidRDefault="001D539E" w:rsidP="001D539E">
      <w:pPr>
        <w:pStyle w:val="A7-H5"/>
      </w:pPr>
      <w:r>
        <w:tab/>
      </w:r>
      <w:r>
        <w:tab/>
      </w:r>
      <w:r>
        <w:tab/>
        <w:t>&lt;/table&gt;</w:t>
      </w:r>
    </w:p>
    <w:p w14:paraId="630E01C4" w14:textId="77777777" w:rsidR="001D539E" w:rsidRDefault="001D539E" w:rsidP="001D539E">
      <w:pPr>
        <w:pStyle w:val="A7-H5"/>
      </w:pPr>
      <w:r>
        <w:tab/>
      </w:r>
      <w:r>
        <w:tab/>
      </w:r>
      <w:r>
        <w:tab/>
        <w:t>&lt;table border="" class="tomorrow_table"&gt;</w:t>
      </w:r>
    </w:p>
    <w:p w14:paraId="2B669CCA" w14:textId="77777777" w:rsidR="001D539E" w:rsidRDefault="001D539E" w:rsidP="001D539E">
      <w:pPr>
        <w:pStyle w:val="A7-H5"/>
      </w:pPr>
      <w:r>
        <w:tab/>
      </w:r>
      <w:r>
        <w:tab/>
      </w:r>
      <w:r>
        <w:tab/>
      </w:r>
      <w:r>
        <w:tab/>
        <w:t>&lt;tr&gt;</w:t>
      </w:r>
    </w:p>
    <w:p w14:paraId="1A99AA08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class="day_td weekned" rowspan="2" width="95"&gt;22日星期六&lt;/td&gt;</w:t>
      </w:r>
    </w:p>
    <w:p w14:paraId="141CB4AC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class="day_td" width="76"&gt;白天&lt;/td&gt;</w:t>
      </w:r>
    </w:p>
    <w:p w14:paraId="2C4BF411" w14:textId="77777777" w:rsidR="001D539E" w:rsidRDefault="001D539E" w:rsidP="001D539E">
      <w:pPr>
        <w:pStyle w:val="A7-H5"/>
      </w:pPr>
      <w:r>
        <w:tab/>
      </w:r>
      <w:r>
        <w:tab/>
      </w:r>
      <w:r>
        <w:tab/>
      </w:r>
      <w:r>
        <w:tab/>
      </w:r>
      <w:r>
        <w:tab/>
        <w:t>&lt;td width="63" class="table_today_day"&gt;</w:t>
      </w:r>
    </w:p>
    <w:p w14:paraId="78DEF1E2" w14:textId="77777777" w:rsidR="001D539E" w:rsidRDefault="001D539E" w:rsidP="001D539E">
      <w:pPr>
        <w:pStyle w:val="A7-H5"/>
      </w:pPr>
      <w:r>
        <w:tab/>
      </w:r>
      <w:r>
        <w:tab/>
      </w:r>
      <w:r>
        <w:tab/>
      </w:r>
      <w:r>
        <w:tab/>
      </w:r>
      <w:r>
        <w:tab/>
        <w:t>&lt;/td&gt;</w:t>
      </w:r>
    </w:p>
    <w:p w14:paraId="1BF276C5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width="115"&gt;晴&lt;/td&gt;</w:t>
      </w:r>
    </w:p>
    <w:p w14:paraId="3FC32D39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width="95" class="maxT"&gt;高温9℃&lt;/td&gt;</w:t>
      </w:r>
    </w:p>
    <w:p w14:paraId="3DAAAC63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width="94"&gt;无持续风向&lt;/td&gt;</w:t>
      </w:r>
    </w:p>
    <w:p w14:paraId="57A43325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width="94"&gt;微风&lt;/td&gt;</w:t>
      </w:r>
    </w:p>
    <w:p w14:paraId="514B02D5" w14:textId="77777777" w:rsidR="001D539E" w:rsidRDefault="001D539E" w:rsidP="001D539E">
      <w:pPr>
        <w:pStyle w:val="A7-H5"/>
      </w:pPr>
      <w:r>
        <w:tab/>
      </w:r>
      <w:r>
        <w:tab/>
      </w:r>
      <w:r>
        <w:tab/>
      </w:r>
      <w:r>
        <w:tab/>
        <w:t>&lt;/tr&gt;</w:t>
      </w:r>
    </w:p>
    <w:p w14:paraId="45B890E7" w14:textId="77777777" w:rsidR="001D539E" w:rsidRDefault="001D539E" w:rsidP="001D539E">
      <w:pPr>
        <w:pStyle w:val="A7-H5"/>
      </w:pPr>
      <w:r>
        <w:tab/>
      </w:r>
      <w:r>
        <w:tab/>
      </w:r>
      <w:r>
        <w:tab/>
      </w:r>
      <w:r>
        <w:tab/>
        <w:t>&lt;tr&gt;</w:t>
      </w:r>
    </w:p>
    <w:p w14:paraId="549BBA7E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class="day_td"&gt;夜间&lt;/td&gt;</w:t>
      </w:r>
    </w:p>
    <w:p w14:paraId="754E6609" w14:textId="77777777" w:rsidR="001D539E" w:rsidRDefault="001D539E" w:rsidP="001D539E">
      <w:pPr>
        <w:pStyle w:val="A7-H5"/>
      </w:pPr>
      <w:r>
        <w:tab/>
      </w:r>
      <w:r>
        <w:tab/>
      </w:r>
      <w:r>
        <w:tab/>
      </w:r>
      <w:r>
        <w:tab/>
      </w:r>
      <w:r>
        <w:tab/>
        <w:t>&lt;td class="table_today_night"&gt;</w:t>
      </w:r>
    </w:p>
    <w:p w14:paraId="5BAD678C" w14:textId="77777777" w:rsidR="001D539E" w:rsidRDefault="001D539E" w:rsidP="001D539E">
      <w:pPr>
        <w:pStyle w:val="A7-H5"/>
      </w:pPr>
      <w:r>
        <w:tab/>
      </w:r>
      <w:r>
        <w:tab/>
      </w:r>
      <w:r>
        <w:tab/>
      </w:r>
      <w:r>
        <w:tab/>
      </w:r>
      <w:r>
        <w:tab/>
        <w:t>&lt;/td&gt;</w:t>
      </w:r>
    </w:p>
    <w:p w14:paraId="266A3E80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&lt;td&gt;阴&lt;/td&gt;</w:t>
      </w:r>
    </w:p>
    <w:p w14:paraId="54EC89C4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class="minT"&gt;低温-2℃&lt;/td&gt;</w:t>
      </w:r>
    </w:p>
    <w:p w14:paraId="116E192B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&lt;td&gt;无持续风向&lt;/td&gt;</w:t>
      </w:r>
    </w:p>
    <w:p w14:paraId="47C84EDA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&lt;td&gt;微风&lt;/td&gt;</w:t>
      </w:r>
    </w:p>
    <w:p w14:paraId="6A85DEEE" w14:textId="77777777" w:rsidR="001D539E" w:rsidRDefault="001D539E" w:rsidP="001D539E">
      <w:pPr>
        <w:pStyle w:val="A7-H5"/>
      </w:pPr>
      <w:r>
        <w:tab/>
      </w:r>
      <w:r>
        <w:tab/>
      </w:r>
      <w:r>
        <w:tab/>
      </w:r>
      <w:r>
        <w:tab/>
        <w:t>&lt;/tr&gt;</w:t>
      </w:r>
    </w:p>
    <w:p w14:paraId="2CC63338" w14:textId="77777777" w:rsidR="001D539E" w:rsidRDefault="001D539E" w:rsidP="001D539E">
      <w:pPr>
        <w:pStyle w:val="A7-H5"/>
      </w:pPr>
      <w:r>
        <w:tab/>
      </w:r>
      <w:r>
        <w:tab/>
      </w:r>
      <w:r>
        <w:tab/>
        <w:t>&lt;/table&gt;</w:t>
      </w:r>
    </w:p>
    <w:p w14:paraId="4AA7AE41" w14:textId="77777777" w:rsidR="001D539E" w:rsidRDefault="001D539E" w:rsidP="001D539E">
      <w:pPr>
        <w:pStyle w:val="A7-H5"/>
      </w:pPr>
      <w:r>
        <w:tab/>
      </w:r>
      <w:r>
        <w:tab/>
        <w:t>&lt;/div&gt;</w:t>
      </w:r>
    </w:p>
    <w:p w14:paraId="1DD4D552" w14:textId="77777777" w:rsidR="001D539E" w:rsidRDefault="001D539E" w:rsidP="001D539E">
      <w:pPr>
        <w:pStyle w:val="A7-H5"/>
      </w:pPr>
      <w:r>
        <w:tab/>
      </w:r>
      <w:r>
        <w:tab/>
      </w:r>
    </w:p>
    <w:p w14:paraId="09087F3D" w14:textId="77777777" w:rsidR="001D539E" w:rsidRDefault="001D539E" w:rsidP="001D539E">
      <w:pPr>
        <w:pStyle w:val="A7-H5"/>
      </w:pPr>
      <w:r>
        <w:tab/>
        <w:t>&lt;/body&gt;</w:t>
      </w:r>
    </w:p>
    <w:p w14:paraId="2605EF79" w14:textId="77777777" w:rsidR="001D539E" w:rsidRDefault="001D539E" w:rsidP="001D539E">
      <w:pPr>
        <w:pStyle w:val="A4-H5"/>
      </w:pPr>
      <w:r>
        <w:rPr>
          <w:rFonts w:hint="eastAsia"/>
        </w:rPr>
        <w:t>步骤四：完善样式</w:t>
      </w:r>
    </w:p>
    <w:p w14:paraId="4CC0C428" w14:textId="77777777" w:rsidR="001D539E" w:rsidRDefault="001D539E" w:rsidP="001D539E">
      <w:pPr>
        <w:pStyle w:val="A5-H5"/>
        <w:ind w:firstLine="420"/>
      </w:pPr>
      <w:r>
        <w:rPr>
          <w:rFonts w:hint="eastAsia"/>
        </w:rPr>
        <w:t>在对应的</w:t>
      </w:r>
      <w:r>
        <w:rPr>
          <w:rFonts w:hint="eastAsia"/>
        </w:rPr>
        <w:t>css</w:t>
      </w:r>
      <w:r>
        <w:rPr>
          <w:rFonts w:hint="eastAsia"/>
        </w:rPr>
        <w:t>文件中，完善样式布局。</w:t>
      </w:r>
    </w:p>
    <w:p w14:paraId="3ACCACB7" w14:textId="444C0752" w:rsidR="001D539E" w:rsidRDefault="001D539E" w:rsidP="001D539E">
      <w:pPr>
        <w:pStyle w:val="B3-H5"/>
        <w:ind w:firstLine="480"/>
        <w:rPr>
          <w:rFonts w:hint="eastAsia"/>
        </w:rPr>
      </w:pPr>
      <w:r>
        <w:rPr>
          <w:rFonts w:hint="eastAsia"/>
        </w:rPr>
        <w:t>本案例完整代码，请参考：03_作业答案</w:t>
      </w:r>
      <w:r>
        <w:rPr>
          <w:rFonts w:hint="eastAsia"/>
        </w:rPr>
        <w:t>/</w:t>
      </w:r>
      <w:r>
        <w:rPr>
          <w:rFonts w:hint="eastAsia"/>
        </w:rPr>
        <w:t>天气预报-表格</w:t>
      </w:r>
    </w:p>
    <w:p w14:paraId="116020DE" w14:textId="77777777" w:rsidR="001D539E" w:rsidRDefault="001D539E" w:rsidP="001D539E">
      <w:pPr>
        <w:pStyle w:val="B3-H5"/>
        <w:ind w:firstLine="480"/>
        <w:rPr>
          <w:rFonts w:hint="eastAsia"/>
        </w:rPr>
      </w:pPr>
    </w:p>
    <w:p w14:paraId="2FD9938E" w14:textId="77777777" w:rsidR="001D539E" w:rsidRDefault="001D539E" w:rsidP="001D539E">
      <w:pPr>
        <w:pStyle w:val="B3-H5"/>
        <w:ind w:firstLine="480"/>
        <w:rPr>
          <w:rFonts w:hint="eastAsia"/>
        </w:rPr>
      </w:pPr>
    </w:p>
    <w:p w14:paraId="48FE7D2F" w14:textId="77777777" w:rsidR="001D539E" w:rsidRDefault="001D539E" w:rsidP="001D539E">
      <w:pPr>
        <w:pStyle w:val="B3-H5"/>
        <w:ind w:firstLine="480"/>
        <w:rPr>
          <w:rFonts w:hint="eastAsia"/>
        </w:rPr>
      </w:pPr>
    </w:p>
    <w:p w14:paraId="661562AB" w14:textId="77777777" w:rsidR="001D539E" w:rsidRDefault="001D539E" w:rsidP="001D539E">
      <w:pPr>
        <w:pStyle w:val="B3-H5"/>
        <w:ind w:firstLine="480"/>
        <w:rPr>
          <w:rFonts w:hint="eastAsia"/>
        </w:rPr>
      </w:pPr>
    </w:p>
    <w:p w14:paraId="5D7717DB" w14:textId="77777777" w:rsidR="001D539E" w:rsidRDefault="001D539E" w:rsidP="001D539E">
      <w:pPr>
        <w:pStyle w:val="B3-H5"/>
        <w:ind w:firstLine="480"/>
        <w:rPr>
          <w:rFonts w:hint="eastAsia"/>
        </w:rPr>
      </w:pPr>
    </w:p>
    <w:p w14:paraId="3AE75956" w14:textId="4615E6D2" w:rsidR="001D539E" w:rsidRDefault="001D539E" w:rsidP="001D539E">
      <w:pPr>
        <w:pStyle w:val="B1-H5"/>
      </w:pPr>
      <w:r>
        <w:rPr>
          <w:rFonts w:hint="eastAsia"/>
        </w:rPr>
        <w:lastRenderedPageBreak/>
        <w:t xml:space="preserve">第三题: </w:t>
      </w:r>
      <w:r>
        <w:rPr>
          <w:rFonts w:hint="eastAsia"/>
        </w:rPr>
        <w:t>登录界面</w:t>
      </w:r>
    </w:p>
    <w:p w14:paraId="585B19F3" w14:textId="77777777" w:rsidR="001D539E" w:rsidRDefault="001D539E" w:rsidP="001D539E">
      <w:pPr>
        <w:pStyle w:val="A5-H5"/>
        <w:ind w:firstLine="420"/>
        <w:jc w:val="center"/>
      </w:pPr>
      <w:r w:rsidRPr="00B87B4B">
        <w:rPr>
          <w:noProof/>
        </w:rPr>
        <w:drawing>
          <wp:inline distT="0" distB="0" distL="0" distR="0" wp14:anchorId="5666AFE4" wp14:editId="3C76A3F5">
            <wp:extent cx="5270500" cy="4490085"/>
            <wp:effectExtent l="0" t="0" r="1270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53B9" w14:textId="77777777" w:rsidR="001D539E" w:rsidRDefault="001D539E" w:rsidP="001D539E">
      <w:pPr>
        <w:pStyle w:val="A3-H5"/>
        <w:ind w:firstLine="420"/>
      </w:pPr>
      <w:r>
        <w:rPr>
          <w:rFonts w:hint="eastAsia"/>
        </w:rPr>
        <w:t>参考答案</w:t>
      </w:r>
    </w:p>
    <w:p w14:paraId="133BAEE3" w14:textId="77777777" w:rsidR="001D539E" w:rsidRDefault="001D539E" w:rsidP="001D539E">
      <w:pPr>
        <w:pStyle w:val="A5-H5"/>
        <w:ind w:firstLine="420"/>
      </w:pPr>
      <w:r>
        <w:rPr>
          <w:rFonts w:hint="eastAsia"/>
        </w:rPr>
        <w:t>根据表单相关内容完成该项目。</w:t>
      </w:r>
    </w:p>
    <w:p w14:paraId="73B0E34C" w14:textId="77777777" w:rsidR="001D539E" w:rsidRDefault="001D539E" w:rsidP="001D539E">
      <w:pPr>
        <w:pStyle w:val="A4-H5"/>
      </w:pPr>
      <w:r>
        <w:rPr>
          <w:rFonts w:hint="eastAsia"/>
        </w:rPr>
        <w:t>步骤一：新建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14:paraId="640CDA96" w14:textId="77777777" w:rsidR="001D539E" w:rsidRDefault="001D539E" w:rsidP="001D539E">
      <w:pPr>
        <w:pStyle w:val="A5-H5"/>
        <w:ind w:firstLine="420"/>
      </w:pPr>
      <w:r>
        <w:rPr>
          <w:rFonts w:hint="eastAsia"/>
        </w:rPr>
        <w:t>根据项目名命名规范，使用编辑器新建项目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HBuilder</w:t>
      </w:r>
      <w:r>
        <w:rPr>
          <w:rFonts w:hint="eastAsia"/>
        </w:rPr>
        <w:t>为例</w:t>
      </w:r>
      <w:r>
        <w:rPr>
          <w:rFonts w:hint="eastAsia"/>
        </w:rPr>
        <w:t>)</w:t>
      </w:r>
      <w:r>
        <w:rPr>
          <w:rFonts w:hint="eastAsia"/>
        </w:rPr>
        <w:t>。然后，在</w:t>
      </w:r>
      <w:r>
        <w:rPr>
          <w:rFonts w:hint="eastAsia"/>
        </w:rPr>
        <w:t>css</w:t>
      </w:r>
      <w:r>
        <w:rPr>
          <w:rFonts w:hint="eastAsia"/>
        </w:rPr>
        <w:t>文件夹中，新建外部</w:t>
      </w:r>
      <w:r>
        <w:rPr>
          <w:rFonts w:hint="eastAsia"/>
        </w:rPr>
        <w:t>css</w:t>
      </w:r>
      <w:r>
        <w:rPr>
          <w:rFonts w:hint="eastAsia"/>
        </w:rPr>
        <w:t>文件。</w:t>
      </w:r>
    </w:p>
    <w:p w14:paraId="5C2A8F9F" w14:textId="77777777" w:rsidR="001D539E" w:rsidRDefault="001D539E" w:rsidP="001D539E">
      <w:pPr>
        <w:pStyle w:val="A4-H5"/>
      </w:pPr>
      <w:r>
        <w:rPr>
          <w:rFonts w:hint="eastAsia"/>
        </w:rPr>
        <w:t>步骤二：配置</w:t>
      </w:r>
      <w:r>
        <w:rPr>
          <w:rFonts w:hint="eastAsia"/>
        </w:rPr>
        <w:t>html</w:t>
      </w:r>
      <w:r>
        <w:rPr>
          <w:rFonts w:hint="eastAsia"/>
        </w:rPr>
        <w:t>文档</w:t>
      </w:r>
    </w:p>
    <w:p w14:paraId="67D4AC83" w14:textId="77777777" w:rsidR="001D539E" w:rsidRDefault="001D539E" w:rsidP="001D539E">
      <w:pPr>
        <w:pStyle w:val="A5-H5"/>
        <w:ind w:firstLine="420"/>
      </w:pPr>
      <w:r>
        <w:rPr>
          <w:rFonts w:hint="eastAsia"/>
        </w:rPr>
        <w:t>完善</w:t>
      </w:r>
      <w:r>
        <w:rPr>
          <w:rFonts w:hint="eastAsia"/>
        </w:rPr>
        <w:t>&lt;head&gt;&lt;/head&gt;</w:t>
      </w:r>
      <w:r>
        <w:rPr>
          <w:rFonts w:hint="eastAsia"/>
        </w:rPr>
        <w:t>标签中的内容，同时将步骤一创建的外部</w:t>
      </w:r>
      <w:r>
        <w:rPr>
          <w:rFonts w:hint="eastAsia"/>
        </w:rPr>
        <w:t>css</w:t>
      </w:r>
      <w:r>
        <w:rPr>
          <w:rFonts w:hint="eastAsia"/>
        </w:rPr>
        <w:t>文件引入到</w:t>
      </w:r>
      <w:r>
        <w:rPr>
          <w:rFonts w:hint="eastAsia"/>
        </w:rPr>
        <w:t>html</w:t>
      </w:r>
      <w:r>
        <w:rPr>
          <w:rFonts w:hint="eastAsia"/>
        </w:rPr>
        <w:t>文档中。</w:t>
      </w:r>
    </w:p>
    <w:p w14:paraId="64EB110D" w14:textId="77777777" w:rsidR="001D539E" w:rsidRDefault="001D539E" w:rsidP="001D539E">
      <w:pPr>
        <w:pStyle w:val="A5-H5"/>
        <w:ind w:firstLine="420"/>
      </w:pPr>
      <w:r>
        <w:rPr>
          <w:rFonts w:hint="eastAsia"/>
        </w:rPr>
        <w:t>代码如下：</w:t>
      </w:r>
    </w:p>
    <w:p w14:paraId="28FA1C68" w14:textId="77777777" w:rsidR="001D539E" w:rsidRDefault="001D539E" w:rsidP="001D539E">
      <w:pPr>
        <w:pStyle w:val="A7-H5"/>
      </w:pPr>
      <w:r>
        <w:lastRenderedPageBreak/>
        <w:t>&lt;!DOCTYPE html&gt;</w:t>
      </w:r>
    </w:p>
    <w:p w14:paraId="1E207EDA" w14:textId="77777777" w:rsidR="001D539E" w:rsidRDefault="001D539E" w:rsidP="001D539E">
      <w:pPr>
        <w:pStyle w:val="A7-H5"/>
      </w:pPr>
      <w:r>
        <w:t>&lt;html&gt;</w:t>
      </w:r>
    </w:p>
    <w:p w14:paraId="5FAF2618" w14:textId="77777777" w:rsidR="001D539E" w:rsidRDefault="001D539E" w:rsidP="001D539E">
      <w:pPr>
        <w:pStyle w:val="A7-H5"/>
      </w:pPr>
      <w:r>
        <w:tab/>
        <w:t>&lt;head&gt;</w:t>
      </w:r>
    </w:p>
    <w:p w14:paraId="5D5549B3" w14:textId="77777777" w:rsidR="001D539E" w:rsidRDefault="001D539E" w:rsidP="001D539E">
      <w:pPr>
        <w:pStyle w:val="A7-H5"/>
      </w:pPr>
      <w:r>
        <w:tab/>
      </w:r>
      <w:r>
        <w:tab/>
        <w:t>&lt;meta charset="UTF-8"&gt;</w:t>
      </w:r>
    </w:p>
    <w:p w14:paraId="2BF92FD8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  <w:t>&lt;!-- 强制IE浏览器采用最新的edge引擎解析，chrome采用最新版本 --&gt;</w:t>
      </w:r>
    </w:p>
    <w:p w14:paraId="11AD46D1" w14:textId="77777777" w:rsidR="001D539E" w:rsidRDefault="001D539E" w:rsidP="001D539E">
      <w:pPr>
        <w:pStyle w:val="A7-H5"/>
      </w:pPr>
      <w:r>
        <w:tab/>
      </w:r>
      <w:r>
        <w:tab/>
        <w:t>&lt;meta http-equiv="X-UA-Compatible" content="IE=edge,chrome=1"&gt;</w:t>
      </w:r>
    </w:p>
    <w:p w14:paraId="3F826F22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  <w:t>&lt;!-- 双模式浏览器优先使用 webkit --&gt;</w:t>
      </w:r>
    </w:p>
    <w:p w14:paraId="09EE2F77" w14:textId="77777777" w:rsidR="001D539E" w:rsidRDefault="001D539E" w:rsidP="001D539E">
      <w:pPr>
        <w:pStyle w:val="A7-H5"/>
      </w:pPr>
      <w:r>
        <w:tab/>
      </w:r>
      <w:r>
        <w:tab/>
        <w:t>&lt;meta name="renderer" content="webkit"&gt;</w:t>
      </w:r>
    </w:p>
    <w:p w14:paraId="119F9FFB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  <w:t>&lt;!-- 移动端视窗设置 --&gt;</w:t>
      </w:r>
    </w:p>
    <w:p w14:paraId="33C9190E" w14:textId="77777777" w:rsidR="001D539E" w:rsidRDefault="001D539E" w:rsidP="001D539E">
      <w:pPr>
        <w:pStyle w:val="A7-H5"/>
      </w:pPr>
      <w:r>
        <w:tab/>
      </w:r>
      <w:r>
        <w:tab/>
        <w:t>&lt;!-- &lt;meta name="viewport" content="width=device-width, initial-scale=1.0, user-scalable=no"/&gt; --&gt;</w:t>
      </w:r>
    </w:p>
    <w:p w14:paraId="44D302C1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  <w:t>&lt;!-- title 标题 --&gt;</w:t>
      </w:r>
    </w:p>
    <w:p w14:paraId="6E1D89B1" w14:textId="77777777" w:rsidR="001D539E" w:rsidRDefault="001D539E" w:rsidP="001D539E">
      <w:pPr>
        <w:pStyle w:val="A7-H5"/>
      </w:pPr>
      <w:r>
        <w:tab/>
      </w:r>
      <w:r>
        <w:tab/>
        <w:t>&lt;title&gt;login&lt;/title&gt;</w:t>
      </w:r>
    </w:p>
    <w:p w14:paraId="7E38347F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  <w:t>&lt;!-- 描述 --&gt;</w:t>
      </w:r>
    </w:p>
    <w:p w14:paraId="4D42ED3D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  <w:t>&lt;meta name="description" content="你的描述内容，一段完整的描述，150字以内"&gt;</w:t>
      </w:r>
    </w:p>
    <w:p w14:paraId="1B9415CE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  <w:t>&lt;!-- 关键字 --&gt;</w:t>
      </w:r>
    </w:p>
    <w:p w14:paraId="1B152EBE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  <w:t>&lt;meta name="keywords" content="多个关键词用英文,号分割"&gt;</w:t>
      </w:r>
    </w:p>
    <w:p w14:paraId="16AEFDA0" w14:textId="77777777" w:rsidR="001D539E" w:rsidRDefault="001D539E" w:rsidP="001D539E">
      <w:pPr>
        <w:pStyle w:val="A7-H5"/>
      </w:pPr>
      <w:r>
        <w:tab/>
      </w:r>
      <w:r>
        <w:tab/>
        <w:t>&lt;link rel="stylesheet" type="text/css" href="css/reset.css"/&gt;</w:t>
      </w:r>
    </w:p>
    <w:p w14:paraId="5244AB5B" w14:textId="77777777" w:rsidR="001D539E" w:rsidRDefault="001D539E" w:rsidP="001D539E">
      <w:pPr>
        <w:pStyle w:val="A7-H5"/>
      </w:pPr>
      <w:r>
        <w:tab/>
      </w:r>
      <w:r>
        <w:tab/>
        <w:t>&lt;link rel="stylesheet" type="text/css" href="css/index.css"/&gt;</w:t>
      </w:r>
    </w:p>
    <w:p w14:paraId="2F6E9FCC" w14:textId="77777777" w:rsidR="001D539E" w:rsidRDefault="001D539E" w:rsidP="001D539E">
      <w:pPr>
        <w:pStyle w:val="A7-H5"/>
      </w:pPr>
      <w:r>
        <w:tab/>
        <w:t>&lt;/head&gt;</w:t>
      </w:r>
    </w:p>
    <w:p w14:paraId="41F51180" w14:textId="77777777" w:rsidR="001D539E" w:rsidRDefault="001D539E" w:rsidP="001D539E">
      <w:pPr>
        <w:pStyle w:val="A7-H5"/>
      </w:pPr>
      <w:r>
        <w:tab/>
        <w:t>&lt;body&gt;</w:t>
      </w:r>
    </w:p>
    <w:p w14:paraId="71AD44C6" w14:textId="77777777" w:rsidR="001D539E" w:rsidRDefault="001D539E" w:rsidP="001D539E">
      <w:pPr>
        <w:pStyle w:val="A7-H5"/>
      </w:pPr>
      <w:r>
        <w:tab/>
      </w:r>
      <w:r>
        <w:tab/>
      </w:r>
    </w:p>
    <w:p w14:paraId="1F3441A3" w14:textId="77777777" w:rsidR="001D539E" w:rsidRDefault="001D539E" w:rsidP="001D539E">
      <w:pPr>
        <w:pStyle w:val="A7-H5"/>
      </w:pPr>
      <w:r>
        <w:tab/>
        <w:t>&lt;/body&gt;</w:t>
      </w:r>
    </w:p>
    <w:p w14:paraId="32C6DEA9" w14:textId="77777777" w:rsidR="001D539E" w:rsidRDefault="001D539E" w:rsidP="001D539E">
      <w:pPr>
        <w:pStyle w:val="A7-H5"/>
      </w:pPr>
      <w:r>
        <w:t>&lt;/html&gt;</w:t>
      </w:r>
    </w:p>
    <w:p w14:paraId="1258C813" w14:textId="77777777" w:rsidR="001D539E" w:rsidRDefault="001D539E" w:rsidP="001D539E">
      <w:pPr>
        <w:pStyle w:val="A7-H5"/>
      </w:pPr>
    </w:p>
    <w:p w14:paraId="730029BC" w14:textId="77777777" w:rsidR="001D539E" w:rsidRDefault="001D539E" w:rsidP="001D539E">
      <w:pPr>
        <w:pStyle w:val="A4-H5"/>
      </w:pPr>
      <w:r>
        <w:rPr>
          <w:rFonts w:hint="eastAsia"/>
        </w:rPr>
        <w:t>步骤三：布局</w:t>
      </w:r>
      <w:r>
        <w:rPr>
          <w:rFonts w:hint="eastAsia"/>
        </w:rPr>
        <w:t>html</w:t>
      </w:r>
    </w:p>
    <w:p w14:paraId="684E1146" w14:textId="77777777" w:rsidR="001D539E" w:rsidRDefault="001D539E" w:rsidP="001D539E">
      <w:pPr>
        <w:pStyle w:val="A5-H5"/>
        <w:ind w:firstLine="420"/>
      </w:pPr>
      <w:r>
        <w:rPr>
          <w:rFonts w:hint="eastAsia"/>
        </w:rPr>
        <w:t>按照层次，从外向内，从上到下的进行布局。一行一行的进行完善，首先处理“登录账号”部分。</w:t>
      </w:r>
    </w:p>
    <w:p w14:paraId="15F98D90" w14:textId="77777777" w:rsidR="001D539E" w:rsidRDefault="001D539E" w:rsidP="001D539E">
      <w:pPr>
        <w:pStyle w:val="A5-H5"/>
        <w:ind w:firstLine="420"/>
      </w:pPr>
      <w:r w:rsidRPr="00DE3A33">
        <w:rPr>
          <w:noProof/>
        </w:rPr>
        <w:drawing>
          <wp:inline distT="0" distB="0" distL="0" distR="0" wp14:anchorId="2E7CB796" wp14:editId="019BB735">
            <wp:extent cx="5274310" cy="749300"/>
            <wp:effectExtent l="0" t="0" r="88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8CB4" w14:textId="77777777" w:rsidR="001D539E" w:rsidRDefault="001D539E" w:rsidP="001D539E">
      <w:pPr>
        <w:pStyle w:val="A5-H5"/>
        <w:ind w:firstLine="420"/>
      </w:pPr>
      <w:r>
        <w:rPr>
          <w:rFonts w:hint="eastAsia"/>
        </w:rPr>
        <w:t>完善</w:t>
      </w:r>
      <w:r>
        <w:rPr>
          <w:rFonts w:hint="eastAsia"/>
        </w:rPr>
        <w:t>&lt;body&gt;&lt;/body&gt;</w:t>
      </w:r>
      <w:r>
        <w:rPr>
          <w:rFonts w:hint="eastAsia"/>
        </w:rPr>
        <w:t>标签中的内容。代码如下</w:t>
      </w:r>
    </w:p>
    <w:p w14:paraId="3FFAA27E" w14:textId="77777777" w:rsidR="001D539E" w:rsidRDefault="001D539E" w:rsidP="001D539E">
      <w:pPr>
        <w:pStyle w:val="A7-H5"/>
      </w:pPr>
      <w:r>
        <w:t>&lt;body&gt;</w:t>
      </w:r>
    </w:p>
    <w:p w14:paraId="0D389218" w14:textId="77777777" w:rsidR="001D539E" w:rsidRDefault="001D539E" w:rsidP="001D539E">
      <w:pPr>
        <w:pStyle w:val="A7-H5"/>
      </w:pPr>
      <w:r>
        <w:tab/>
      </w:r>
      <w:r>
        <w:tab/>
        <w:t>&lt;div class="login-section"&gt;</w:t>
      </w:r>
    </w:p>
    <w:p w14:paraId="4E495FC9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&lt;!--登录账号--&gt;</w:t>
      </w:r>
    </w:p>
    <w:p w14:paraId="6FEC7D48" w14:textId="77777777" w:rsidR="001D539E" w:rsidRDefault="001D539E" w:rsidP="001D539E">
      <w:pPr>
        <w:pStyle w:val="A7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class="login-div"&gt;登录账号&lt;/div&gt;</w:t>
      </w:r>
    </w:p>
    <w:p w14:paraId="5E8F1623" w14:textId="77777777" w:rsidR="001D539E" w:rsidRDefault="001D539E" w:rsidP="001D539E">
      <w:pPr>
        <w:pStyle w:val="A7-H5"/>
      </w:pPr>
    </w:p>
    <w:p w14:paraId="3251149B" w14:textId="77777777" w:rsidR="001D539E" w:rsidRDefault="001D539E" w:rsidP="001D539E">
      <w:pPr>
        <w:pStyle w:val="A7-H5"/>
      </w:pPr>
      <w:r>
        <w:tab/>
      </w:r>
      <w:r>
        <w:tab/>
        <w:t>&lt;/div&gt;</w:t>
      </w:r>
    </w:p>
    <w:p w14:paraId="6B905A9E" w14:textId="77777777" w:rsidR="001D539E" w:rsidRDefault="001D539E" w:rsidP="001D539E">
      <w:pPr>
        <w:pStyle w:val="A7-H5"/>
      </w:pPr>
      <w:r>
        <w:tab/>
        <w:t>&lt;/body&gt;</w:t>
      </w:r>
    </w:p>
    <w:p w14:paraId="1BF15736" w14:textId="77777777" w:rsidR="001D539E" w:rsidRDefault="001D539E" w:rsidP="001D539E">
      <w:pPr>
        <w:pStyle w:val="A4-H5"/>
      </w:pPr>
      <w:r>
        <w:rPr>
          <w:rFonts w:hint="eastAsia"/>
        </w:rPr>
        <w:t>步骤四：完善步骤三样式</w:t>
      </w:r>
    </w:p>
    <w:p w14:paraId="14AB772E" w14:textId="77777777" w:rsidR="001D539E" w:rsidRDefault="001D539E" w:rsidP="001D539E">
      <w:pPr>
        <w:pStyle w:val="A5-H5"/>
        <w:ind w:firstLine="420"/>
      </w:pPr>
      <w:r>
        <w:rPr>
          <w:rFonts w:hint="eastAsia"/>
        </w:rPr>
        <w:t>布局步骤三部分的样式。代码如下：</w:t>
      </w:r>
    </w:p>
    <w:p w14:paraId="1107DAE8" w14:textId="77777777" w:rsidR="001D539E" w:rsidRDefault="001D539E" w:rsidP="001D539E">
      <w:pPr>
        <w:pStyle w:val="A5-H5"/>
        <w:ind w:firstLine="420"/>
      </w:pPr>
      <w:r>
        <w:rPr>
          <w:rFonts w:hint="eastAsia"/>
        </w:rPr>
        <w:t>该部分代码请参考：</w:t>
      </w:r>
      <w:r>
        <w:rPr>
          <w:rFonts w:hint="eastAsia"/>
        </w:rPr>
        <w:t>02_</w:t>
      </w:r>
      <w:r>
        <w:rPr>
          <w:rFonts w:hint="eastAsia"/>
        </w:rPr>
        <w:t>练习源码</w:t>
      </w:r>
      <w:r>
        <w:rPr>
          <w:rFonts w:hint="eastAsia"/>
        </w:rPr>
        <w:t>/4</w:t>
      </w:r>
      <w:r>
        <w:rPr>
          <w:rFonts w:hint="eastAsia"/>
        </w:rPr>
        <w:t>登录界面</w:t>
      </w:r>
      <w:r>
        <w:rPr>
          <w:rFonts w:hint="eastAsia"/>
        </w:rPr>
        <w:t>/CSS/index.css</w:t>
      </w:r>
      <w:r>
        <w:rPr>
          <w:rFonts w:hint="eastAsia"/>
        </w:rPr>
        <w:t>文件。</w:t>
      </w:r>
    </w:p>
    <w:p w14:paraId="7565BCC9" w14:textId="77777777" w:rsidR="001D539E" w:rsidRDefault="001D539E" w:rsidP="001D539E">
      <w:pPr>
        <w:pStyle w:val="A4-H50"/>
      </w:pPr>
      <w:r>
        <w:rPr>
          <w:rFonts w:hint="eastAsia"/>
        </w:rPr>
        <w:t>步骤五：剩余部分页面完善</w:t>
      </w:r>
    </w:p>
    <w:p w14:paraId="5B08684C" w14:textId="77777777" w:rsidR="001D539E" w:rsidRDefault="001D539E" w:rsidP="001D539E">
      <w:pPr>
        <w:pStyle w:val="A5-H5"/>
        <w:ind w:firstLine="420"/>
      </w:pPr>
      <w:r>
        <w:rPr>
          <w:rFonts w:hint="eastAsia"/>
        </w:rPr>
        <w:lastRenderedPageBreak/>
        <w:t>按照步骤三，步骤四的逻辑，先处理一行的标签内容，然后再去完善样式。按照这样的思路完善剩余的页面内容。</w:t>
      </w:r>
    </w:p>
    <w:p w14:paraId="3CDB0F51" w14:textId="66F21FB5" w:rsidR="001D539E" w:rsidRPr="00BE31E4" w:rsidRDefault="001D539E" w:rsidP="001D539E">
      <w:pPr>
        <w:pStyle w:val="B3-H5"/>
        <w:ind w:firstLine="480"/>
        <w:rPr>
          <w:rFonts w:hint="eastAsia"/>
        </w:rPr>
      </w:pPr>
      <w:r>
        <w:rPr>
          <w:rFonts w:hint="eastAsia"/>
        </w:rPr>
        <w:t>本案例详细代码，请参考：03_作业答案</w:t>
      </w:r>
      <w:r>
        <w:rPr>
          <w:rFonts w:hint="eastAsia"/>
        </w:rPr>
        <w:t>/</w:t>
      </w:r>
      <w:bookmarkStart w:id="0" w:name="_GoBack"/>
      <w:bookmarkEnd w:id="0"/>
      <w:r>
        <w:rPr>
          <w:rFonts w:hint="eastAsia"/>
        </w:rPr>
        <w:t>登录界面</w:t>
      </w:r>
    </w:p>
    <w:sectPr w:rsidR="001D539E" w:rsidRPr="00BE31E4">
      <w:headerReference w:type="default" r:id="rId11"/>
      <w:footerReference w:type="default" r:id="rId12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53D43" w14:textId="77777777" w:rsidR="00017C62" w:rsidRDefault="00017C62">
      <w:r>
        <w:separator/>
      </w:r>
    </w:p>
  </w:endnote>
  <w:endnote w:type="continuationSeparator" w:id="0">
    <w:p w14:paraId="4EFFFD3D" w14:textId="77777777" w:rsidR="00017C62" w:rsidRDefault="00017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576CCEB" w14:textId="77777777" w:rsidR="00111324" w:rsidRDefault="0068606F">
    <w:pPr>
      <w:pStyle w:val="a5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4181C434" wp14:editId="2A50DD14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2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1324"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09A00A13" w14:textId="77777777" w:rsidR="00111324" w:rsidRDefault="00611251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5BAF1EF1" w14:textId="77777777" w:rsidR="00111324" w:rsidRDefault="00111324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6842EB8D" w14:textId="77777777" w:rsidR="00111324" w:rsidRDefault="00111324">
    <w:pPr>
      <w:pStyle w:val="a5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4EEB03" w14:textId="77777777" w:rsidR="00017C62" w:rsidRDefault="00017C62">
      <w:r>
        <w:separator/>
      </w:r>
    </w:p>
  </w:footnote>
  <w:footnote w:type="continuationSeparator" w:id="0">
    <w:p w14:paraId="2738A158" w14:textId="77777777" w:rsidR="00017C62" w:rsidRDefault="00017C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ABCE62C" w14:textId="77777777" w:rsidR="00111324" w:rsidRDefault="00017C62">
    <w:pPr>
      <w:pStyle w:val="a4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534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8606F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493D4A14" wp14:editId="4F4FBFE6">
          <wp:extent cx="7572375" cy="1129030"/>
          <wp:effectExtent l="0" t="0" r="0" b="0"/>
          <wp:docPr id="1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903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37F88"/>
    <w:multiLevelType w:val="hybridMultilevel"/>
    <w:tmpl w:val="85688E0C"/>
    <w:lvl w:ilvl="0" w:tplc="CD6C3D8A">
      <w:start w:val="1"/>
      <w:numFmt w:val="bullet"/>
      <w:pStyle w:val="A3-H5"/>
      <w:lvlText w:val=""/>
      <w:lvlJc w:val="left"/>
      <w:pPr>
        <w:ind w:left="6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69B0F4E"/>
    <w:multiLevelType w:val="hybridMultilevel"/>
    <w:tmpl w:val="B6EAB652"/>
    <w:lvl w:ilvl="0" w:tplc="D7E4C5B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A3C598D"/>
    <w:multiLevelType w:val="hybridMultilevel"/>
    <w:tmpl w:val="63BC77CE"/>
    <w:lvl w:ilvl="0" w:tplc="6D5E38AC">
      <w:start w:val="1"/>
      <w:numFmt w:val="bullet"/>
      <w:pStyle w:val="A3-H50"/>
      <w:lvlText w:val=""/>
      <w:lvlJc w:val="left"/>
      <w:pPr>
        <w:ind w:left="6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C2F0C87"/>
    <w:multiLevelType w:val="multilevel"/>
    <w:tmpl w:val="944EE61E"/>
    <w:lvl w:ilvl="0">
      <w:start w:val="1"/>
      <w:numFmt w:val="decimal"/>
      <w:pStyle w:val="A2-H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F991722"/>
    <w:multiLevelType w:val="hybridMultilevel"/>
    <w:tmpl w:val="8F10FF4A"/>
    <w:lvl w:ilvl="0" w:tplc="9A8670A8">
      <w:start w:val="1"/>
      <w:numFmt w:val="decimal"/>
      <w:pStyle w:val="B2-H5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5342466E"/>
    <w:multiLevelType w:val="hybridMultilevel"/>
    <w:tmpl w:val="31E6AFD4"/>
    <w:lvl w:ilvl="0" w:tplc="5AE0A464">
      <w:start w:val="1"/>
      <w:numFmt w:val="bullet"/>
      <w:pStyle w:val="A3-H51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5"/>
  </w:num>
  <w:num w:numId="9">
    <w:abstractNumId w:val="4"/>
  </w:num>
  <w:num w:numId="10">
    <w:abstractNumId w:val="4"/>
  </w:num>
  <w:num w:numId="11">
    <w:abstractNumId w:val="4"/>
    <w:lvlOverride w:ilvl="0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D8"/>
    <w:rsid w:val="00017C62"/>
    <w:rsid w:val="00111324"/>
    <w:rsid w:val="00173D57"/>
    <w:rsid w:val="001D539E"/>
    <w:rsid w:val="00226245"/>
    <w:rsid w:val="00251BBE"/>
    <w:rsid w:val="0037262C"/>
    <w:rsid w:val="003C27F0"/>
    <w:rsid w:val="00441388"/>
    <w:rsid w:val="00441CAF"/>
    <w:rsid w:val="004422DA"/>
    <w:rsid w:val="004445FA"/>
    <w:rsid w:val="0049490B"/>
    <w:rsid w:val="004C46FC"/>
    <w:rsid w:val="004E1A91"/>
    <w:rsid w:val="00611251"/>
    <w:rsid w:val="00662A7D"/>
    <w:rsid w:val="0068606F"/>
    <w:rsid w:val="006B0E30"/>
    <w:rsid w:val="00722138"/>
    <w:rsid w:val="0074728C"/>
    <w:rsid w:val="008A10D8"/>
    <w:rsid w:val="008A3B85"/>
    <w:rsid w:val="008E4387"/>
    <w:rsid w:val="00951924"/>
    <w:rsid w:val="009A200E"/>
    <w:rsid w:val="00AA0947"/>
    <w:rsid w:val="00B760C3"/>
    <w:rsid w:val="00BE31E4"/>
    <w:rsid w:val="00C45E48"/>
    <w:rsid w:val="00CD1560"/>
    <w:rsid w:val="00DA7651"/>
    <w:rsid w:val="00DB0BE6"/>
    <w:rsid w:val="00EA781B"/>
    <w:rsid w:val="00F10E1C"/>
    <w:rsid w:val="00F1391B"/>
    <w:rsid w:val="00F3516D"/>
    <w:rsid w:val="00FB5D62"/>
    <w:rsid w:val="00FC23E7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15C9C4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7-H5">
    <w:name w:val="A7-H5练习代码"/>
    <w:basedOn w:val="a"/>
    <w:qFormat/>
    <w:rsid w:val="00251BBE"/>
    <w:pPr>
      <w:shd w:val="clear" w:color="auto" w:fill="D9D9D9" w:themeFill="background1" w:themeFillShade="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Consolas" w:hAnsi="Consolas"/>
      <w:color w:val="000000" w:themeColor="text1"/>
      <w:sz w:val="18"/>
      <w:szCs w:val="21"/>
    </w:rPr>
  </w:style>
  <w:style w:type="paragraph" w:customStyle="1" w:styleId="B2-H5">
    <w:name w:val="B2-H5作业编号正文"/>
    <w:basedOn w:val="a6"/>
    <w:qFormat/>
    <w:rsid w:val="006B0E30"/>
    <w:pPr>
      <w:numPr>
        <w:numId w:val="10"/>
      </w:numPr>
      <w:ind w:left="0" w:firstLine="200"/>
    </w:pPr>
    <w:rPr>
      <w:rFonts w:ascii="微软雅黑" w:eastAsia="微软雅黑" w:hAnsi="Microsoft YaHei" w:cstheme="minorBidi"/>
      <w:sz w:val="24"/>
    </w:rPr>
  </w:style>
  <w:style w:type="paragraph" w:styleId="a6">
    <w:name w:val="List Paragraph"/>
    <w:basedOn w:val="a"/>
    <w:uiPriority w:val="99"/>
    <w:qFormat/>
    <w:rsid w:val="00251BBE"/>
    <w:pPr>
      <w:ind w:firstLineChars="200" w:firstLine="420"/>
    </w:pPr>
  </w:style>
  <w:style w:type="paragraph" w:customStyle="1" w:styleId="B3-H5">
    <w:name w:val="B3-H5作业正文"/>
    <w:basedOn w:val="a"/>
    <w:qFormat/>
    <w:rsid w:val="00251BBE"/>
    <w:pPr>
      <w:ind w:firstLineChars="200" w:firstLine="200"/>
    </w:pPr>
    <w:rPr>
      <w:rFonts w:ascii="Microsoft YaHei" w:eastAsia="Microsoft YaHei" w:hAnsi="Microsoft YaHei" w:cstheme="minorBidi"/>
      <w:sz w:val="24"/>
    </w:rPr>
  </w:style>
  <w:style w:type="paragraph" w:customStyle="1" w:styleId="B4-H5">
    <w:name w:val="B4-H5作业步骤"/>
    <w:basedOn w:val="a"/>
    <w:qFormat/>
    <w:rsid w:val="004E1A91"/>
    <w:pPr>
      <w:ind w:firstLineChars="200" w:firstLine="200"/>
    </w:pPr>
    <w:rPr>
      <w:rFonts w:ascii="Consolas" w:eastAsia="微软雅黑" w:hAnsi="Consolas"/>
      <w:b/>
      <w:sz w:val="24"/>
      <w:szCs w:val="21"/>
    </w:rPr>
  </w:style>
  <w:style w:type="paragraph" w:customStyle="1" w:styleId="B5-H5">
    <w:name w:val="B5-H5作业代码"/>
    <w:basedOn w:val="A7-H5"/>
    <w:qFormat/>
    <w:rsid w:val="00251BBE"/>
  </w:style>
  <w:style w:type="paragraph" w:customStyle="1" w:styleId="B1-H5">
    <w:name w:val="B1-H5作业题目&amp;标题"/>
    <w:basedOn w:val="a"/>
    <w:qFormat/>
    <w:rsid w:val="00251BBE"/>
    <w:rPr>
      <w:rFonts w:ascii="Microsoft YaHei" w:eastAsia="Microsoft YaHei" w:hAnsi="Microsoft YaHei" w:cstheme="minorBidi"/>
      <w:b/>
      <w:sz w:val="32"/>
      <w:szCs w:val="32"/>
    </w:rPr>
  </w:style>
  <w:style w:type="paragraph" w:customStyle="1" w:styleId="A1-H5">
    <w:name w:val="A1-H5练习标题"/>
    <w:basedOn w:val="a"/>
    <w:qFormat/>
    <w:rsid w:val="00251BBE"/>
    <w:pPr>
      <w:jc w:val="center"/>
    </w:pPr>
    <w:rPr>
      <w:rFonts w:ascii="Microsoft YaHei" w:eastAsia="Microsoft YaHei" w:hAnsi="Microsoft YaHei" w:cstheme="minorBidi"/>
      <w:b/>
      <w:sz w:val="36"/>
      <w:szCs w:val="36"/>
    </w:rPr>
  </w:style>
  <w:style w:type="paragraph" w:customStyle="1" w:styleId="A2-H5">
    <w:name w:val="A2-H5练习二级标题"/>
    <w:basedOn w:val="a"/>
    <w:qFormat/>
    <w:rsid w:val="00251BBE"/>
    <w:pPr>
      <w:keepNext/>
      <w:keepLines/>
      <w:numPr>
        <w:numId w:val="4"/>
      </w:numPr>
      <w:snapToGrid w:val="0"/>
      <w:spacing w:beforeLines="100" w:before="312" w:afterLines="100" w:after="312"/>
      <w:ind w:left="480" w:hanging="480"/>
      <w:outlineLvl w:val="1"/>
    </w:pPr>
    <w:rPr>
      <w:rFonts w:ascii="微软雅黑" w:eastAsia="微软雅黑" w:hAnsi="微软雅黑" w:cstheme="majorBidi"/>
      <w:b/>
      <w:bCs/>
      <w:sz w:val="24"/>
      <w:szCs w:val="32"/>
    </w:rPr>
  </w:style>
  <w:style w:type="paragraph" w:customStyle="1" w:styleId="A1-H50">
    <w:name w:val="A1-H5练习一级标题"/>
    <w:basedOn w:val="a"/>
    <w:qFormat/>
    <w:rsid w:val="00251BBE"/>
    <w:pPr>
      <w:jc w:val="center"/>
    </w:pPr>
    <w:rPr>
      <w:rFonts w:ascii="Microsoft YaHei" w:eastAsia="Microsoft YaHei" w:hAnsi="Microsoft YaHei" w:cstheme="minorBidi"/>
      <w:b/>
      <w:sz w:val="36"/>
      <w:szCs w:val="36"/>
    </w:rPr>
  </w:style>
  <w:style w:type="paragraph" w:customStyle="1" w:styleId="A3-H50">
    <w:name w:val="A3-H5练习三级标题(参考答案)"/>
    <w:basedOn w:val="a"/>
    <w:qFormat/>
    <w:rsid w:val="004E1A91"/>
    <w:pPr>
      <w:numPr>
        <w:numId w:val="12"/>
      </w:numPr>
      <w:tabs>
        <w:tab w:val="num" w:pos="720"/>
      </w:tabs>
      <w:ind w:left="0" w:firstLineChars="200" w:firstLine="200"/>
    </w:pPr>
    <w:rPr>
      <w:rFonts w:ascii="Consolas" w:eastAsia="微软雅黑" w:hAnsi="Consolas"/>
      <w:b/>
      <w:szCs w:val="21"/>
    </w:rPr>
  </w:style>
  <w:style w:type="paragraph" w:customStyle="1" w:styleId="A4-H5">
    <w:name w:val="A4-H5练习步骤"/>
    <w:basedOn w:val="a"/>
    <w:qFormat/>
    <w:rsid w:val="004C46FC"/>
    <w:pPr>
      <w:ind w:left="420"/>
    </w:pPr>
    <w:rPr>
      <w:rFonts w:ascii="Consolas" w:eastAsia="微软雅黑" w:hAnsi="Consolas"/>
      <w:b/>
      <w:szCs w:val="21"/>
    </w:rPr>
  </w:style>
  <w:style w:type="paragraph" w:customStyle="1" w:styleId="A5-H5">
    <w:name w:val="A5-H5练习正文"/>
    <w:basedOn w:val="a"/>
    <w:qFormat/>
    <w:rsid w:val="008A3B85"/>
    <w:pPr>
      <w:ind w:firstLineChars="200" w:firstLine="200"/>
    </w:pPr>
    <w:rPr>
      <w:rFonts w:ascii="Consolas" w:eastAsia="微软雅黑" w:hAnsi="Consolas" w:cstheme="minorBidi"/>
      <w:szCs w:val="21"/>
    </w:rPr>
  </w:style>
  <w:style w:type="paragraph" w:customStyle="1" w:styleId="A6-H5">
    <w:name w:val="A6-H5练习图片"/>
    <w:basedOn w:val="a"/>
    <w:qFormat/>
    <w:rsid w:val="00251BBE"/>
    <w:pPr>
      <w:jc w:val="center"/>
    </w:pPr>
    <w:rPr>
      <w:rFonts w:asciiTheme="minorHAnsi" w:eastAsiaTheme="minorEastAsia" w:hAnsiTheme="minorHAnsi" w:cstheme="minorBidi"/>
      <w:noProof/>
      <w:sz w:val="24"/>
    </w:rPr>
  </w:style>
  <w:style w:type="paragraph" w:customStyle="1" w:styleId="A3-H5">
    <w:name w:val="A3-H5参考答案"/>
    <w:basedOn w:val="A3-H50"/>
    <w:qFormat/>
    <w:rsid w:val="00DA7651"/>
    <w:pPr>
      <w:numPr>
        <w:numId w:val="7"/>
      </w:numPr>
      <w:ind w:left="0" w:firstLine="200"/>
    </w:pPr>
    <w:rPr>
      <w:rFonts w:cstheme="minorBidi"/>
    </w:rPr>
  </w:style>
  <w:style w:type="paragraph" w:customStyle="1" w:styleId="A3-H51">
    <w:name w:val="A3-H5带点参考答案"/>
    <w:basedOn w:val="a"/>
    <w:qFormat/>
    <w:rsid w:val="004E1A91"/>
    <w:pPr>
      <w:numPr>
        <w:numId w:val="8"/>
      </w:numPr>
      <w:ind w:left="0" w:firstLineChars="200" w:firstLine="200"/>
    </w:pPr>
    <w:rPr>
      <w:rFonts w:ascii="Consolas" w:eastAsia="微软雅黑" w:hAnsi="Consolas"/>
      <w:b/>
      <w:szCs w:val="21"/>
    </w:rPr>
  </w:style>
  <w:style w:type="paragraph" w:customStyle="1" w:styleId="A5-H50">
    <w:name w:val="A5-H5正文微软雅黑"/>
    <w:basedOn w:val="A5-H5"/>
    <w:qFormat/>
    <w:rsid w:val="00951924"/>
  </w:style>
  <w:style w:type="paragraph" w:customStyle="1" w:styleId="A4-H50">
    <w:name w:val="A4-H5练习步骤五号字体"/>
    <w:basedOn w:val="A4-H5"/>
    <w:qFormat/>
    <w:rsid w:val="00951924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uedongli/Library/Group%20Containers/UBF8T346G9.Office/User%20Content.localized/Templates.localized/&#34013;&#40485;&#26032;&#29256;&#20316;&#19994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蓝鸥新版作业模板.dotm</Template>
  <TotalTime>36</TotalTime>
  <Pages>8</Pages>
  <Words>844</Words>
  <Characters>4813</Characters>
  <Application>Microsoft Macintosh Word</Application>
  <DocSecurity>0</DocSecurity>
  <PresentationFormat/>
  <Lines>40</Lines>
  <Paragraphs>11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薛东礼</dc:creator>
  <cp:keywords/>
  <dc:description/>
  <cp:lastModifiedBy>薛东礼</cp:lastModifiedBy>
  <cp:revision>3</cp:revision>
  <cp:lastPrinted>2016-01-13T05:19:00Z</cp:lastPrinted>
  <dcterms:created xsi:type="dcterms:W3CDTF">2017-05-25T02:50:00Z</dcterms:created>
  <dcterms:modified xsi:type="dcterms:W3CDTF">2017-07-05T05:22:00Z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