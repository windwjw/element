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594E295" w14:textId="65C0845E" w:rsidR="00F3516D" w:rsidRDefault="0032340E" w:rsidP="0032340E">
      <w:pPr>
        <w:pStyle w:val="B1-H5"/>
      </w:pPr>
      <w:r>
        <w:rPr>
          <w:rFonts w:hint="eastAsia"/>
        </w:rPr>
        <w:t>作业思路</w:t>
      </w:r>
      <w:r w:rsidR="00F3516D">
        <w:br/>
      </w:r>
      <w:r w:rsidR="00F3516D">
        <w:rPr>
          <w:rFonts w:hint="eastAsia"/>
        </w:rPr>
        <w:t>第一题：</w:t>
      </w:r>
      <w:r>
        <w:rPr>
          <w:rFonts w:hint="eastAsia"/>
        </w:rPr>
        <w:t>QQ注册界面</w:t>
      </w:r>
    </w:p>
    <w:p w14:paraId="0EF4A5A5" w14:textId="447813C6" w:rsidR="0032340E" w:rsidRDefault="0032340E" w:rsidP="0032340E">
      <w:pPr>
        <w:pStyle w:val="B3-H5"/>
        <w:ind w:firstLine="480"/>
      </w:pPr>
      <w:r w:rsidRPr="004E337E">
        <w:rPr>
          <w:rFonts w:hint="eastAsia"/>
        </w:rPr>
        <w:t>不要</w:t>
      </w:r>
      <w:r w:rsidRPr="005E6B82">
        <w:rPr>
          <w:rFonts w:hint="eastAsia"/>
        </w:rPr>
        <w:t>一上来就开始写代码，先观察下，观察下格式上有哪些想通或者想通的地方，比如边框高度，边框样式是否需要自定义</w:t>
      </w:r>
      <w:r>
        <w:rPr>
          <w:rFonts w:hint="eastAsia"/>
        </w:rPr>
        <w:t>。</w:t>
      </w:r>
      <w:r w:rsidRPr="005E6B82">
        <w:rPr>
          <w:rFonts w:hint="eastAsia"/>
        </w:rPr>
        <w:t>相同的样式，我们可以使用同一个 class 进行设定</w:t>
      </w:r>
      <w:r>
        <w:rPr>
          <w:rFonts w:hint="eastAsia"/>
        </w:rPr>
        <w:t>。</w:t>
      </w:r>
      <w:r w:rsidRPr="005E6B82">
        <w:rPr>
          <w:rFonts w:hint="eastAsia"/>
        </w:rPr>
        <w:t>大多数图片我们可以使用sprite图来进行处理</w:t>
      </w:r>
      <w:r>
        <w:rPr>
          <w:rFonts w:hint="eastAsia"/>
        </w:rPr>
        <w:t>。</w:t>
      </w:r>
    </w:p>
    <w:p w14:paraId="4D9B65CD" w14:textId="7789CFDC" w:rsidR="0032340E" w:rsidRDefault="0032340E" w:rsidP="0032340E">
      <w:pPr>
        <w:pStyle w:val="B3-H5"/>
        <w:ind w:firstLine="480"/>
      </w:pPr>
      <w:r>
        <w:rPr>
          <w:rFonts w:hint="eastAsia"/>
        </w:rPr>
        <w:t>外部样式表解题思路如下：</w:t>
      </w:r>
    </w:p>
    <w:p w14:paraId="3E5C5731" w14:textId="106ECFE8" w:rsidR="0032340E" w:rsidRDefault="0032340E" w:rsidP="0032340E">
      <w:pPr>
        <w:pStyle w:val="B4-H5"/>
        <w:ind w:firstLine="480"/>
      </w:pPr>
      <w:r>
        <w:rPr>
          <w:rFonts w:hint="eastAsia"/>
        </w:rPr>
        <w:t>步骤一：新建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14:paraId="5D9D3F44" w14:textId="4F50D8D9" w:rsidR="0032340E" w:rsidRDefault="0032340E" w:rsidP="0032340E">
      <w:pPr>
        <w:pStyle w:val="B3-H5"/>
        <w:ind w:firstLine="480"/>
      </w:pPr>
      <w:r>
        <w:rPr>
          <w:rFonts w:hint="eastAsia"/>
        </w:rPr>
        <w:t>根据项目命名规则，使用编辑器创建web项目(以</w:t>
      </w:r>
      <w:proofErr w:type="spellStart"/>
      <w:r>
        <w:rPr>
          <w:rFonts w:hint="eastAsia"/>
        </w:rPr>
        <w:t>HBuilder</w:t>
      </w:r>
      <w:proofErr w:type="spellEnd"/>
      <w:r>
        <w:rPr>
          <w:rFonts w:hint="eastAsia"/>
        </w:rPr>
        <w:t>为例)。然后，在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文件夹汇总创建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文件。</w:t>
      </w:r>
    </w:p>
    <w:p w14:paraId="29D02169" w14:textId="130BB24F" w:rsidR="0032340E" w:rsidRDefault="0032340E" w:rsidP="0032340E">
      <w:pPr>
        <w:pStyle w:val="B4-H5"/>
        <w:ind w:firstLine="480"/>
      </w:pPr>
      <w:r>
        <w:rPr>
          <w:rFonts w:hint="eastAsia"/>
        </w:rPr>
        <w:t>步骤二：配置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14:paraId="0AB6BC7C" w14:textId="4BB18F1F" w:rsidR="0032340E" w:rsidRDefault="0032340E" w:rsidP="0032340E">
      <w:pPr>
        <w:pStyle w:val="B3-H5"/>
        <w:ind w:firstLine="480"/>
      </w:pPr>
      <w:r>
        <w:rPr>
          <w:rFonts w:hint="eastAsia"/>
        </w:rPr>
        <w:t>完善index.html文件的&lt;head&gt;&lt;/head&gt;标签。代码如下：</w:t>
      </w:r>
    </w:p>
    <w:p w14:paraId="5458D81D" w14:textId="77777777" w:rsidR="0032340E" w:rsidRDefault="0032340E" w:rsidP="0032340E">
      <w:pPr>
        <w:pStyle w:val="B5-H5"/>
      </w:pPr>
      <w:proofErr w:type="gramStart"/>
      <w:r>
        <w:t>&lt;!DOCTYPE</w:t>
      </w:r>
      <w:proofErr w:type="gramEnd"/>
      <w:r>
        <w:t xml:space="preserve"> html&gt;</w:t>
      </w:r>
    </w:p>
    <w:p w14:paraId="6F67A5BA" w14:textId="77777777" w:rsidR="0032340E" w:rsidRDefault="0032340E" w:rsidP="0032340E">
      <w:pPr>
        <w:pStyle w:val="B5-H5"/>
      </w:pPr>
      <w:r>
        <w:t>&lt;html&gt;</w:t>
      </w:r>
    </w:p>
    <w:p w14:paraId="764DBE90" w14:textId="77777777" w:rsidR="0032340E" w:rsidRDefault="0032340E" w:rsidP="0032340E">
      <w:pPr>
        <w:pStyle w:val="B5-H5"/>
      </w:pPr>
      <w:r>
        <w:tab/>
        <w:t>&lt;head&gt;</w:t>
      </w:r>
    </w:p>
    <w:p w14:paraId="1F948D08" w14:textId="77777777" w:rsidR="0032340E" w:rsidRDefault="0032340E" w:rsidP="0032340E">
      <w:pPr>
        <w:pStyle w:val="B5-H5"/>
      </w:pPr>
      <w:r>
        <w:tab/>
      </w:r>
      <w:r>
        <w:tab/>
        <w:t>&lt;meta charset="UTF-8"&gt;</w:t>
      </w:r>
    </w:p>
    <w:p w14:paraId="20F322FB" w14:textId="77777777" w:rsidR="0032340E" w:rsidRDefault="0032340E" w:rsidP="0032340E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强制IE浏览器采用最新的edge引擎解析，chrome采用最新版本 --&gt;</w:t>
      </w:r>
    </w:p>
    <w:p w14:paraId="2A91BE11" w14:textId="77777777" w:rsidR="0032340E" w:rsidRDefault="0032340E" w:rsidP="0032340E">
      <w:pPr>
        <w:pStyle w:val="B5-H5"/>
      </w:pPr>
      <w:r>
        <w:tab/>
      </w:r>
      <w:r>
        <w:tab/>
        <w:t>&lt;meta http-</w:t>
      </w:r>
      <w:proofErr w:type="spellStart"/>
      <w:r>
        <w:t>equiv</w:t>
      </w:r>
      <w:proofErr w:type="spellEnd"/>
      <w:r>
        <w:t>="X-UA-Compatible" content="IE=</w:t>
      </w:r>
      <w:proofErr w:type="spellStart"/>
      <w:proofErr w:type="gramStart"/>
      <w:r>
        <w:t>edge,chrome</w:t>
      </w:r>
      <w:proofErr w:type="spellEnd"/>
      <w:proofErr w:type="gramEnd"/>
      <w:r>
        <w:t>=1"&gt;</w:t>
      </w:r>
    </w:p>
    <w:p w14:paraId="34356592" w14:textId="77777777" w:rsidR="0032340E" w:rsidRDefault="0032340E" w:rsidP="0032340E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双模式浏览器优先使用 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 xml:space="preserve"> --&gt;</w:t>
      </w:r>
    </w:p>
    <w:p w14:paraId="7F86723E" w14:textId="77777777" w:rsidR="0032340E" w:rsidRDefault="0032340E" w:rsidP="0032340E">
      <w:pPr>
        <w:pStyle w:val="B5-H5"/>
      </w:pPr>
      <w:r>
        <w:tab/>
      </w:r>
      <w:r>
        <w:tab/>
        <w:t>&lt;meta name="renderer" content="</w:t>
      </w:r>
      <w:proofErr w:type="spellStart"/>
      <w:r>
        <w:t>webkit</w:t>
      </w:r>
      <w:proofErr w:type="spellEnd"/>
      <w:r>
        <w:t>"&gt;</w:t>
      </w:r>
    </w:p>
    <w:p w14:paraId="63D9BD6A" w14:textId="77777777" w:rsidR="0032340E" w:rsidRDefault="0032340E" w:rsidP="0032340E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移动端视窗设置 --&gt;</w:t>
      </w:r>
    </w:p>
    <w:p w14:paraId="33448651" w14:textId="77777777" w:rsidR="0032340E" w:rsidRDefault="0032340E" w:rsidP="0032340E">
      <w:pPr>
        <w:pStyle w:val="B5-H5"/>
      </w:pPr>
      <w:r>
        <w:tab/>
      </w:r>
      <w:r>
        <w:tab/>
      </w:r>
      <w:proofErr w:type="gramStart"/>
      <w:r>
        <w:t>&lt;!--</w:t>
      </w:r>
      <w:proofErr w:type="gramEnd"/>
      <w:r>
        <w:t xml:space="preserve"> &lt;meta name="viewport" content="width=device-width, initial-scale=1.0, user-scalable=no"/&gt; --&gt;</w:t>
      </w:r>
    </w:p>
    <w:p w14:paraId="66E1A019" w14:textId="77777777" w:rsidR="0032340E" w:rsidRDefault="0032340E" w:rsidP="0032340E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title 标题 --&gt;</w:t>
      </w:r>
    </w:p>
    <w:p w14:paraId="78C7D4A4" w14:textId="77777777" w:rsidR="0032340E" w:rsidRDefault="0032340E" w:rsidP="0032340E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  <w:t>&lt;title&gt;注册&lt;/title&gt;</w:t>
      </w:r>
    </w:p>
    <w:p w14:paraId="2535978F" w14:textId="77777777" w:rsidR="0032340E" w:rsidRDefault="0032340E" w:rsidP="0032340E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描述 --&gt;</w:t>
      </w:r>
    </w:p>
    <w:p w14:paraId="140405B8" w14:textId="77777777" w:rsidR="0032340E" w:rsidRDefault="0032340E" w:rsidP="0032340E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  <w:t>&lt;meta name="description" content="你的描述内容，一段完整的描述，150字以内"&gt;</w:t>
      </w:r>
    </w:p>
    <w:p w14:paraId="795C233B" w14:textId="77777777" w:rsidR="0032340E" w:rsidRDefault="0032340E" w:rsidP="0032340E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关键字 --&gt;</w:t>
      </w:r>
    </w:p>
    <w:p w14:paraId="5EC081E6" w14:textId="77777777" w:rsidR="0032340E" w:rsidRDefault="0032340E" w:rsidP="0032340E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  <w:t>&lt;meta name="keywords" content="多个关键词用英文,号分割"&gt;</w:t>
      </w:r>
    </w:p>
    <w:p w14:paraId="1A442AF3" w14:textId="77777777" w:rsidR="0032340E" w:rsidRDefault="0032340E" w:rsidP="0032340E">
      <w:pPr>
        <w:pStyle w:val="B5-H5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/reset.css"/&gt;</w:t>
      </w:r>
    </w:p>
    <w:p w14:paraId="44307050" w14:textId="77777777" w:rsidR="0032340E" w:rsidRDefault="0032340E" w:rsidP="0032340E">
      <w:pPr>
        <w:pStyle w:val="B5-H5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/index.css"/&gt;</w:t>
      </w:r>
    </w:p>
    <w:p w14:paraId="11518435" w14:textId="77777777" w:rsidR="0032340E" w:rsidRDefault="0032340E" w:rsidP="0032340E">
      <w:pPr>
        <w:pStyle w:val="B5-H5"/>
      </w:pPr>
      <w:r>
        <w:tab/>
        <w:t>&lt;/head&gt;</w:t>
      </w:r>
    </w:p>
    <w:p w14:paraId="7F49A23E" w14:textId="77777777" w:rsidR="0032340E" w:rsidRDefault="0032340E" w:rsidP="0032340E">
      <w:pPr>
        <w:pStyle w:val="B5-H5"/>
      </w:pPr>
      <w:r>
        <w:tab/>
        <w:t>&lt;body&gt;</w:t>
      </w:r>
    </w:p>
    <w:p w14:paraId="60F146BD" w14:textId="7695D69B" w:rsidR="0032340E" w:rsidRDefault="0032340E" w:rsidP="0032340E">
      <w:pPr>
        <w:pStyle w:val="B5-H5"/>
      </w:pPr>
      <w:r>
        <w:tab/>
      </w:r>
      <w:r>
        <w:tab/>
      </w:r>
    </w:p>
    <w:p w14:paraId="2333BBEB" w14:textId="77777777" w:rsidR="0032340E" w:rsidRDefault="0032340E" w:rsidP="0032340E">
      <w:pPr>
        <w:pStyle w:val="B5-H5"/>
      </w:pPr>
      <w:r>
        <w:tab/>
        <w:t>&lt;/body&gt;</w:t>
      </w:r>
    </w:p>
    <w:p w14:paraId="12BCF87F" w14:textId="77777777" w:rsidR="0032340E" w:rsidRDefault="0032340E" w:rsidP="0032340E">
      <w:pPr>
        <w:pStyle w:val="B5-H5"/>
      </w:pPr>
      <w:r>
        <w:t>&lt;/html&gt;</w:t>
      </w:r>
    </w:p>
    <w:p w14:paraId="0C08E122" w14:textId="77777777" w:rsidR="0032340E" w:rsidRDefault="0032340E" w:rsidP="0032340E">
      <w:pPr>
        <w:pStyle w:val="B5-H5"/>
      </w:pPr>
    </w:p>
    <w:p w14:paraId="481706D4" w14:textId="351048AB" w:rsidR="0032340E" w:rsidRDefault="0032340E" w:rsidP="0032340E">
      <w:pPr>
        <w:pStyle w:val="B3-H5"/>
        <w:ind w:firstLine="480"/>
      </w:pPr>
      <w:r>
        <w:rPr>
          <w:rFonts w:hint="eastAsia"/>
        </w:rPr>
        <w:t>然后，导入页面需要的素材：将素材导入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文件夹。</w:t>
      </w:r>
    </w:p>
    <w:p w14:paraId="76D62096" w14:textId="19954322" w:rsidR="0032340E" w:rsidRDefault="0032340E" w:rsidP="0032340E">
      <w:pPr>
        <w:pStyle w:val="B4-H5"/>
        <w:ind w:firstLine="480"/>
      </w:pPr>
      <w:r>
        <w:rPr>
          <w:rFonts w:hint="eastAsia"/>
        </w:rPr>
        <w:lastRenderedPageBreak/>
        <w:t>步骤三：页面布局</w:t>
      </w:r>
    </w:p>
    <w:p w14:paraId="0FAD214B" w14:textId="49C521FD" w:rsidR="0032340E" w:rsidRDefault="00B8459E" w:rsidP="0032340E">
      <w:pPr>
        <w:pStyle w:val="B3-H5"/>
        <w:ind w:firstLine="480"/>
      </w:pPr>
      <w:r>
        <w:rPr>
          <w:rFonts w:hint="eastAsia"/>
        </w:rPr>
        <w:t>根据页面的最终需求，完善页面信息。可采取逐个输入框进行实现的步骤。</w:t>
      </w:r>
    </w:p>
    <w:p w14:paraId="2173E257" w14:textId="77777777" w:rsidR="0030182F" w:rsidRDefault="00B8459E" w:rsidP="0032340E">
      <w:pPr>
        <w:pStyle w:val="B3-H5"/>
        <w:ind w:firstLine="480"/>
        <w:rPr>
          <w:rFonts w:hint="eastAsia"/>
        </w:rPr>
      </w:pPr>
      <w:r>
        <w:rPr>
          <w:rFonts w:hint="eastAsia"/>
        </w:rPr>
        <w:t>首先，先完善昵称输入框。</w:t>
      </w:r>
    </w:p>
    <w:p w14:paraId="3636E7D4" w14:textId="0BDE0013" w:rsidR="0030182F" w:rsidRDefault="0030182F" w:rsidP="0030182F">
      <w:pPr>
        <w:pStyle w:val="B3-H5"/>
        <w:ind w:firstLine="480"/>
        <w:jc w:val="center"/>
        <w:rPr>
          <w:rFonts w:hint="eastAsia"/>
        </w:rPr>
      </w:pPr>
      <w:r w:rsidRPr="0030182F">
        <w:drawing>
          <wp:inline distT="0" distB="0" distL="0" distR="0" wp14:anchorId="5EB58675" wp14:editId="470A3A7B">
            <wp:extent cx="5274310" cy="51308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3398" w14:textId="75BEDD26" w:rsidR="00B8459E" w:rsidRDefault="00B8459E" w:rsidP="0032340E">
      <w:pPr>
        <w:pStyle w:val="B3-H5"/>
        <w:ind w:firstLine="480"/>
      </w:pPr>
      <w:r>
        <w:rPr>
          <w:rFonts w:hint="eastAsia"/>
        </w:rPr>
        <w:t>采取先完善&lt;body&gt;&lt;/body&gt;标签内容，然后完善样式的方式进行。</w:t>
      </w:r>
    </w:p>
    <w:p w14:paraId="52AA36BA" w14:textId="55018E29" w:rsidR="00B8459E" w:rsidRDefault="00B8459E" w:rsidP="0032340E">
      <w:pPr>
        <w:pStyle w:val="B3-H5"/>
        <w:ind w:firstLine="480"/>
      </w:pPr>
      <w:r>
        <w:rPr>
          <w:rFonts w:hint="eastAsia"/>
        </w:rPr>
        <w:t>body标签内容如下：</w:t>
      </w:r>
      <w:bookmarkStart w:id="0" w:name="_GoBack"/>
      <w:bookmarkEnd w:id="0"/>
    </w:p>
    <w:p w14:paraId="1C4D8AA5" w14:textId="77777777" w:rsidR="00B8459E" w:rsidRDefault="00B8459E" w:rsidP="00B8459E">
      <w:pPr>
        <w:pStyle w:val="B5-H5"/>
      </w:pPr>
      <w:r>
        <w:t>&lt;body&gt;</w:t>
      </w:r>
    </w:p>
    <w:p w14:paraId="65CCA106" w14:textId="77777777" w:rsidR="00B8459E" w:rsidRDefault="00B8459E" w:rsidP="00B8459E">
      <w:pPr>
        <w:pStyle w:val="B5-H5"/>
      </w:pPr>
      <w:r>
        <w:tab/>
      </w:r>
      <w:r>
        <w:tab/>
        <w:t>&lt;form action="###" method=""&gt;</w:t>
      </w:r>
    </w:p>
    <w:p w14:paraId="764A4F26" w14:textId="77777777" w:rsidR="00B8459E" w:rsidRDefault="00B8459E" w:rsidP="00B8459E">
      <w:pPr>
        <w:pStyle w:val="B5-H5"/>
      </w:pPr>
      <w:r>
        <w:tab/>
      </w:r>
      <w:r>
        <w:tab/>
      </w:r>
      <w:r>
        <w:tab/>
        <w:t>&lt;div id="</w:t>
      </w:r>
      <w:proofErr w:type="spellStart"/>
      <w:r>
        <w:t>fromArea</w:t>
      </w:r>
      <w:proofErr w:type="spellEnd"/>
      <w:r>
        <w:t>"&gt;</w:t>
      </w:r>
    </w:p>
    <w:p w14:paraId="1BCB5B32" w14:textId="77777777" w:rsidR="00B8459E" w:rsidRDefault="00B8459E" w:rsidP="00B8459E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昵称--&gt;</w:t>
      </w:r>
    </w:p>
    <w:p w14:paraId="63764057" w14:textId="77777777" w:rsidR="00B8459E" w:rsidRDefault="00B8459E" w:rsidP="00B8459E">
      <w:pPr>
        <w:pStyle w:val="B5-H5"/>
      </w:pPr>
      <w:r>
        <w:tab/>
      </w:r>
      <w:r>
        <w:tab/>
      </w:r>
      <w:r>
        <w:tab/>
      </w:r>
      <w:r>
        <w:tab/>
        <w:t>&lt;div class="box box_1"&gt;</w:t>
      </w:r>
    </w:p>
    <w:p w14:paraId="4A8F25C4" w14:textId="77777777" w:rsidR="00B8459E" w:rsidRDefault="00B8459E" w:rsidP="00B8459E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class="item" for="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"&gt;昵称&lt;/label&gt;</w:t>
      </w:r>
    </w:p>
    <w:p w14:paraId="70A8BA13" w14:textId="77777777" w:rsidR="00B8459E" w:rsidRDefault="00B8459E" w:rsidP="00B8459E">
      <w:pPr>
        <w:pStyle w:val="B5-H5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input_box</w:t>
      </w:r>
      <w:proofErr w:type="spellEnd"/>
      <w:r>
        <w:t xml:space="preserve"> </w:t>
      </w:r>
      <w:proofErr w:type="spellStart"/>
      <w:r>
        <w:t>userName_box</w:t>
      </w:r>
      <w:proofErr w:type="spellEnd"/>
      <w:r>
        <w:t>"&gt;</w:t>
      </w:r>
    </w:p>
    <w:p w14:paraId="13F75DFF" w14:textId="77777777" w:rsidR="00B8459E" w:rsidRDefault="00B8459E" w:rsidP="00B8459E">
      <w:pPr>
        <w:pStyle w:val="B5-H5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bg_error</w:t>
      </w:r>
      <w:proofErr w:type="spellEnd"/>
      <w:r>
        <w:t>"&gt;</w:t>
      </w:r>
    </w:p>
    <w:p w14:paraId="13DDB31E" w14:textId="77777777" w:rsidR="00B8459E" w:rsidRDefault="00B8459E" w:rsidP="00B8459E">
      <w:pPr>
        <w:pStyle w:val="B5-H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class="</w:t>
      </w:r>
      <w:proofErr w:type="spellStart"/>
      <w:r>
        <w:t>new_txt</w:t>
      </w:r>
      <w:proofErr w:type="spellEnd"/>
      <w:r>
        <w:t>" id="</w:t>
      </w:r>
      <w:proofErr w:type="spellStart"/>
      <w:r>
        <w:t>userName</w:t>
      </w:r>
      <w:proofErr w:type="spellEnd"/>
      <w:r>
        <w:t xml:space="preserve">" type="text" </w:t>
      </w:r>
      <w:proofErr w:type="spellStart"/>
      <w:r>
        <w:t>maxlength</w:t>
      </w:r>
      <w:proofErr w:type="spellEnd"/>
      <w:r>
        <w:t>="24" /&gt;</w:t>
      </w:r>
    </w:p>
    <w:p w14:paraId="3B2D3135" w14:textId="77777777" w:rsidR="00B8459E" w:rsidRDefault="00B8459E" w:rsidP="00B8459E">
      <w:pPr>
        <w:pStyle w:val="B5-H5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FC597A5" w14:textId="77777777" w:rsidR="00B8459E" w:rsidRDefault="00B8459E" w:rsidP="00B8459E">
      <w:pPr>
        <w:pStyle w:val="B5-H5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6A57632A" w14:textId="77777777" w:rsidR="00B8459E" w:rsidRDefault="00B8459E" w:rsidP="00B8459E">
      <w:pPr>
        <w:pStyle w:val="B5-H5"/>
      </w:pPr>
      <w:r>
        <w:tab/>
      </w:r>
      <w:r>
        <w:tab/>
      </w:r>
      <w:r>
        <w:tab/>
      </w:r>
      <w:r>
        <w:tab/>
      </w:r>
      <w:r>
        <w:tab/>
        <w:t>&lt;div class="info"&gt;</w:t>
      </w:r>
    </w:p>
    <w:p w14:paraId="35843460" w14:textId="77777777" w:rsidR="00B8459E" w:rsidRDefault="00B8459E" w:rsidP="00B8459E">
      <w:pPr>
        <w:pStyle w:val="B5-H5"/>
      </w:pPr>
      <w:r>
        <w:tab/>
      </w:r>
      <w:r>
        <w:tab/>
      </w:r>
      <w:r>
        <w:tab/>
      </w:r>
      <w:r>
        <w:tab/>
      </w:r>
      <w:r>
        <w:tab/>
      </w:r>
      <w:r>
        <w:tab/>
        <w:t>&lt;table&gt;</w:t>
      </w:r>
    </w:p>
    <w:p w14:paraId="2BDA12DB" w14:textId="77777777" w:rsidR="00B8459E" w:rsidRDefault="00B8459E" w:rsidP="00B8459E">
      <w:pPr>
        <w:pStyle w:val="B5-H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68121613" w14:textId="77777777" w:rsidR="00B8459E" w:rsidRDefault="00B8459E" w:rsidP="00B8459E">
      <w:pPr>
        <w:pStyle w:val="B5-H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class="error"&gt;昵称不可以为空&lt;/td&gt;</w:t>
      </w:r>
    </w:p>
    <w:p w14:paraId="18E5D1CA" w14:textId="77777777" w:rsidR="00B8459E" w:rsidRDefault="00B8459E" w:rsidP="00B8459E">
      <w:pPr>
        <w:pStyle w:val="B5-H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43ADE1AA" w14:textId="77777777" w:rsidR="00B8459E" w:rsidRDefault="00B8459E" w:rsidP="00B8459E">
      <w:pPr>
        <w:pStyle w:val="B5-H5"/>
      </w:pP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00B701D7" w14:textId="77777777" w:rsidR="00B8459E" w:rsidRDefault="00B8459E" w:rsidP="00B8459E">
      <w:pPr>
        <w:pStyle w:val="B5-H5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71C7E6EF" w14:textId="3522DCBF" w:rsidR="00B8459E" w:rsidRDefault="00B8459E" w:rsidP="00B8459E">
      <w:pPr>
        <w:pStyle w:val="B5-H5"/>
      </w:pPr>
      <w:r>
        <w:tab/>
      </w:r>
      <w:r>
        <w:tab/>
      </w:r>
      <w:r>
        <w:tab/>
      </w:r>
      <w:r>
        <w:tab/>
        <w:t>&lt;/div&gt;</w:t>
      </w:r>
    </w:p>
    <w:p w14:paraId="1CF3493A" w14:textId="77777777" w:rsidR="00B8459E" w:rsidRDefault="00B8459E" w:rsidP="00B8459E">
      <w:pPr>
        <w:pStyle w:val="B5-H5"/>
      </w:pPr>
      <w:r>
        <w:tab/>
      </w:r>
      <w:r>
        <w:tab/>
        <w:t>&lt;/form&gt;</w:t>
      </w:r>
    </w:p>
    <w:p w14:paraId="715495BE" w14:textId="3C4CE6D9" w:rsidR="00B8459E" w:rsidRDefault="00B8459E" w:rsidP="00B8459E">
      <w:pPr>
        <w:pStyle w:val="B5-H5"/>
      </w:pPr>
      <w:r>
        <w:tab/>
        <w:t>&lt;/body&gt;</w:t>
      </w:r>
    </w:p>
    <w:p w14:paraId="7FE2E507" w14:textId="6F1C6E74" w:rsidR="0032340E" w:rsidRDefault="00B8459E" w:rsidP="0032340E">
      <w:pPr>
        <w:pStyle w:val="B3-H5"/>
        <w:ind w:firstLine="480"/>
      </w:pPr>
      <w:r>
        <w:rPr>
          <w:rFonts w:hint="eastAsia"/>
        </w:rPr>
        <w:t>然后，完善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样式。代码如下：</w:t>
      </w:r>
    </w:p>
    <w:p w14:paraId="08639374" w14:textId="6270DBDD" w:rsidR="00B8459E" w:rsidRDefault="00FE13F8" w:rsidP="00FE13F8">
      <w:pPr>
        <w:pStyle w:val="B3-H5"/>
        <w:ind w:firstLine="480"/>
      </w:pPr>
      <w:r>
        <w:rPr>
          <w:rFonts w:hint="eastAsia"/>
        </w:rPr>
        <w:t>该部分代码过多，请参考：04</w:t>
      </w:r>
      <w:r>
        <w:t>_</w:t>
      </w:r>
      <w:r>
        <w:rPr>
          <w:rFonts w:hint="eastAsia"/>
        </w:rPr>
        <w:t>作业答案/注册界面-表单/CSS/index.css文件。</w:t>
      </w:r>
    </w:p>
    <w:p w14:paraId="2C1FFE70" w14:textId="0842488E" w:rsidR="00FE13F8" w:rsidRDefault="00FE13F8" w:rsidP="00FE13F8">
      <w:pPr>
        <w:pStyle w:val="B4-H5"/>
        <w:ind w:firstLine="480"/>
      </w:pPr>
      <w:r>
        <w:rPr>
          <w:rFonts w:hint="eastAsia"/>
        </w:rPr>
        <w:t>步骤四：观察整合</w:t>
      </w:r>
    </w:p>
    <w:p w14:paraId="3E7932E2" w14:textId="2FFF11FC" w:rsidR="0032340E" w:rsidRDefault="00FE13F8" w:rsidP="0032340E">
      <w:pPr>
        <w:pStyle w:val="B3-H5"/>
        <w:ind w:firstLine="480"/>
      </w:pPr>
      <w:r>
        <w:rPr>
          <w:rFonts w:hint="eastAsia"/>
        </w:rPr>
        <w:t>完善完第一个输入框“昵称”输入框之后，观察发现“密码”、“确认没密码”与“昵称”</w:t>
      </w:r>
      <w:r w:rsidR="00A96F15">
        <w:rPr>
          <w:rFonts w:hint="eastAsia"/>
        </w:rPr>
        <w:t>有相同的样式。</w:t>
      </w:r>
      <w:r>
        <w:rPr>
          <w:rFonts w:hint="eastAsia"/>
        </w:rPr>
        <w:t>因此可以使用相同的class</w:t>
      </w:r>
      <w:r w:rsidR="00A96F15">
        <w:rPr>
          <w:rFonts w:hint="eastAsia"/>
        </w:rPr>
        <w:t>名，然后修改内部数据和素材的形式来迅速完成“密码”、“确认密码”的布局。</w:t>
      </w:r>
    </w:p>
    <w:p w14:paraId="4AA1CCF6" w14:textId="14F49226" w:rsidR="0032340E" w:rsidRDefault="00A96F15" w:rsidP="0032340E">
      <w:pPr>
        <w:pStyle w:val="B3-H5"/>
        <w:ind w:firstLine="480"/>
      </w:pPr>
      <w:r>
        <w:rPr>
          <w:rFonts w:hint="eastAsia"/>
        </w:rPr>
        <w:lastRenderedPageBreak/>
        <w:t>然后，继续一行一行的晚上标签、样式。</w:t>
      </w:r>
    </w:p>
    <w:p w14:paraId="3C40D06F" w14:textId="54D4828C" w:rsidR="0032340E" w:rsidRDefault="00A96F15" w:rsidP="0032340E">
      <w:pPr>
        <w:pStyle w:val="B3-H5"/>
        <w:ind w:firstLine="480"/>
      </w:pPr>
      <w:r>
        <w:rPr>
          <w:rFonts w:hint="eastAsia"/>
        </w:rPr>
        <w:t>本案例完整代码，请参考：04</w:t>
      </w:r>
      <w:r>
        <w:t>_</w:t>
      </w:r>
      <w:r>
        <w:rPr>
          <w:rFonts w:hint="eastAsia"/>
        </w:rPr>
        <w:t>作业答案/注册界面-表单</w:t>
      </w:r>
    </w:p>
    <w:p w14:paraId="6A1BEF50" w14:textId="77777777" w:rsidR="0032340E" w:rsidRDefault="0032340E" w:rsidP="0032340E">
      <w:pPr>
        <w:pStyle w:val="B3-H5"/>
        <w:ind w:firstLine="480"/>
      </w:pPr>
    </w:p>
    <w:p w14:paraId="4CD26D9C" w14:textId="664BF2B4" w:rsidR="004E1A91" w:rsidRPr="00BE31E4" w:rsidRDefault="004E1A91" w:rsidP="0032340E">
      <w:pPr>
        <w:pStyle w:val="B3-H5"/>
        <w:ind w:firstLine="480"/>
      </w:pPr>
    </w:p>
    <w:sectPr w:rsidR="004E1A91" w:rsidRPr="00BE31E4">
      <w:headerReference w:type="default" r:id="rId8"/>
      <w:footerReference w:type="default" r:id="rId9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2FE357" w14:textId="77777777" w:rsidR="005D3738" w:rsidRDefault="005D3738">
      <w:r>
        <w:separator/>
      </w:r>
    </w:p>
  </w:endnote>
  <w:endnote w:type="continuationSeparator" w:id="0">
    <w:p w14:paraId="670503EE" w14:textId="77777777" w:rsidR="005D3738" w:rsidRDefault="005D3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9E409F1" w14:textId="77777777" w:rsidR="00111324" w:rsidRDefault="0068606F">
    <w:pPr>
      <w:pStyle w:val="a5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6BB03A0F" wp14:editId="62B0375A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2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1324"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0C5E0D57" w14:textId="77777777" w:rsidR="00111324" w:rsidRDefault="00611251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0F326B38" w14:textId="77777777" w:rsidR="00111324" w:rsidRDefault="00111324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1C48080E" w14:textId="77777777" w:rsidR="00111324" w:rsidRDefault="00111324">
    <w:pPr>
      <w:pStyle w:val="a5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933E8" w14:textId="77777777" w:rsidR="005D3738" w:rsidRDefault="005D3738">
      <w:r>
        <w:separator/>
      </w:r>
    </w:p>
  </w:footnote>
  <w:footnote w:type="continuationSeparator" w:id="0">
    <w:p w14:paraId="081255AA" w14:textId="77777777" w:rsidR="005D3738" w:rsidRDefault="005D37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D676993" w14:textId="77777777" w:rsidR="00111324" w:rsidRDefault="005D3738">
    <w:pPr>
      <w:pStyle w:val="a4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5A0F2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8606F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1324CD2A" wp14:editId="05DF89A5">
          <wp:extent cx="7572375" cy="1129030"/>
          <wp:effectExtent l="0" t="0" r="0" b="0"/>
          <wp:docPr id="1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903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37F88"/>
    <w:multiLevelType w:val="hybridMultilevel"/>
    <w:tmpl w:val="85688E0C"/>
    <w:lvl w:ilvl="0" w:tplc="CD6C3D8A">
      <w:start w:val="1"/>
      <w:numFmt w:val="bullet"/>
      <w:pStyle w:val="A3-H5"/>
      <w:lvlText w:val=""/>
      <w:lvlJc w:val="left"/>
      <w:pPr>
        <w:ind w:left="6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69B0F4E"/>
    <w:multiLevelType w:val="hybridMultilevel"/>
    <w:tmpl w:val="B6EAB652"/>
    <w:lvl w:ilvl="0" w:tplc="D7E4C5B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A3C598D"/>
    <w:multiLevelType w:val="hybridMultilevel"/>
    <w:tmpl w:val="63BC77CE"/>
    <w:lvl w:ilvl="0" w:tplc="6D5E38AC">
      <w:start w:val="1"/>
      <w:numFmt w:val="bullet"/>
      <w:pStyle w:val="A3-H50"/>
      <w:lvlText w:val=""/>
      <w:lvlJc w:val="left"/>
      <w:pPr>
        <w:ind w:left="6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C2F0C87"/>
    <w:multiLevelType w:val="multilevel"/>
    <w:tmpl w:val="944EE61E"/>
    <w:lvl w:ilvl="0">
      <w:start w:val="1"/>
      <w:numFmt w:val="decimal"/>
      <w:pStyle w:val="A2-H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F991722"/>
    <w:multiLevelType w:val="hybridMultilevel"/>
    <w:tmpl w:val="8F10FF4A"/>
    <w:lvl w:ilvl="0" w:tplc="9A8670A8">
      <w:start w:val="1"/>
      <w:numFmt w:val="decimal"/>
      <w:pStyle w:val="B2-H5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5342466E"/>
    <w:multiLevelType w:val="hybridMultilevel"/>
    <w:tmpl w:val="31E6AFD4"/>
    <w:lvl w:ilvl="0" w:tplc="5AE0A464">
      <w:start w:val="1"/>
      <w:numFmt w:val="bullet"/>
      <w:pStyle w:val="A3-H51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5"/>
  </w:num>
  <w:num w:numId="9">
    <w:abstractNumId w:val="4"/>
  </w:num>
  <w:num w:numId="10">
    <w:abstractNumId w:val="4"/>
  </w:num>
  <w:num w:numId="11">
    <w:abstractNumId w:val="4"/>
    <w:lvlOverride w:ilvl="0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E8"/>
    <w:rsid w:val="00111324"/>
    <w:rsid w:val="00173D57"/>
    <w:rsid w:val="00251BBE"/>
    <w:rsid w:val="002803E8"/>
    <w:rsid w:val="0030182F"/>
    <w:rsid w:val="0032340E"/>
    <w:rsid w:val="003C27F0"/>
    <w:rsid w:val="00441388"/>
    <w:rsid w:val="00441CAF"/>
    <w:rsid w:val="004422DA"/>
    <w:rsid w:val="004445FA"/>
    <w:rsid w:val="0049490B"/>
    <w:rsid w:val="004C46FC"/>
    <w:rsid w:val="004E1A91"/>
    <w:rsid w:val="005D3738"/>
    <w:rsid w:val="00611251"/>
    <w:rsid w:val="00662A7D"/>
    <w:rsid w:val="0068606F"/>
    <w:rsid w:val="006B0E30"/>
    <w:rsid w:val="0074728C"/>
    <w:rsid w:val="008A3B85"/>
    <w:rsid w:val="008E4387"/>
    <w:rsid w:val="00935E9B"/>
    <w:rsid w:val="00951924"/>
    <w:rsid w:val="009A200E"/>
    <w:rsid w:val="00A96F15"/>
    <w:rsid w:val="00B760C3"/>
    <w:rsid w:val="00B8459E"/>
    <w:rsid w:val="00BE31E4"/>
    <w:rsid w:val="00CD1560"/>
    <w:rsid w:val="00DA7651"/>
    <w:rsid w:val="00DB0BE6"/>
    <w:rsid w:val="00E77F22"/>
    <w:rsid w:val="00EA781B"/>
    <w:rsid w:val="00F10E1C"/>
    <w:rsid w:val="00F3516D"/>
    <w:rsid w:val="00FB5D62"/>
    <w:rsid w:val="00FC23E7"/>
    <w:rsid w:val="00FE13F8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7A9AC4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7-H5">
    <w:name w:val="A7-H5练习代码"/>
    <w:basedOn w:val="a"/>
    <w:qFormat/>
    <w:rsid w:val="00251BBE"/>
    <w:pPr>
      <w:shd w:val="clear" w:color="auto" w:fill="D9D9D9" w:themeFill="background1" w:themeFillShade="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Consolas" w:hAnsi="Consolas"/>
      <w:color w:val="000000" w:themeColor="text1"/>
      <w:sz w:val="18"/>
      <w:szCs w:val="21"/>
    </w:rPr>
  </w:style>
  <w:style w:type="paragraph" w:customStyle="1" w:styleId="B2-H5">
    <w:name w:val="B2-H5作业编号正文"/>
    <w:basedOn w:val="a6"/>
    <w:qFormat/>
    <w:rsid w:val="006B0E30"/>
    <w:pPr>
      <w:numPr>
        <w:numId w:val="10"/>
      </w:numPr>
      <w:ind w:left="0" w:firstLine="200"/>
    </w:pPr>
    <w:rPr>
      <w:rFonts w:ascii="微软雅黑" w:eastAsia="微软雅黑" w:hAnsi="Microsoft YaHei" w:cstheme="minorBidi"/>
      <w:sz w:val="24"/>
    </w:rPr>
  </w:style>
  <w:style w:type="paragraph" w:styleId="a6">
    <w:name w:val="List Paragraph"/>
    <w:basedOn w:val="a"/>
    <w:uiPriority w:val="99"/>
    <w:qFormat/>
    <w:rsid w:val="00251BBE"/>
    <w:pPr>
      <w:ind w:firstLineChars="200" w:firstLine="420"/>
    </w:pPr>
  </w:style>
  <w:style w:type="paragraph" w:customStyle="1" w:styleId="B3-H5">
    <w:name w:val="B3-H5作业正文"/>
    <w:basedOn w:val="a"/>
    <w:qFormat/>
    <w:rsid w:val="00251BBE"/>
    <w:pPr>
      <w:ind w:firstLineChars="200" w:firstLine="200"/>
    </w:pPr>
    <w:rPr>
      <w:rFonts w:ascii="Microsoft YaHei" w:eastAsia="Microsoft YaHei" w:hAnsi="Microsoft YaHei" w:cstheme="minorBidi"/>
      <w:sz w:val="24"/>
    </w:rPr>
  </w:style>
  <w:style w:type="paragraph" w:customStyle="1" w:styleId="B4-H5">
    <w:name w:val="B4-H5作业步骤"/>
    <w:basedOn w:val="a"/>
    <w:qFormat/>
    <w:rsid w:val="004E1A91"/>
    <w:pPr>
      <w:ind w:firstLineChars="200" w:firstLine="200"/>
    </w:pPr>
    <w:rPr>
      <w:rFonts w:ascii="Consolas" w:eastAsia="微软雅黑" w:hAnsi="Consolas"/>
      <w:b/>
      <w:sz w:val="24"/>
      <w:szCs w:val="21"/>
    </w:rPr>
  </w:style>
  <w:style w:type="paragraph" w:customStyle="1" w:styleId="B5-H5">
    <w:name w:val="B5-H5作业代码"/>
    <w:basedOn w:val="A7-H5"/>
    <w:qFormat/>
    <w:rsid w:val="00251BBE"/>
  </w:style>
  <w:style w:type="paragraph" w:customStyle="1" w:styleId="B1-H5">
    <w:name w:val="B1-H5作业题目&amp;标题"/>
    <w:basedOn w:val="a"/>
    <w:qFormat/>
    <w:rsid w:val="00251BBE"/>
    <w:rPr>
      <w:rFonts w:ascii="Microsoft YaHei" w:eastAsia="Microsoft YaHei" w:hAnsi="Microsoft YaHei" w:cstheme="minorBidi"/>
      <w:b/>
      <w:sz w:val="32"/>
      <w:szCs w:val="32"/>
    </w:rPr>
  </w:style>
  <w:style w:type="paragraph" w:customStyle="1" w:styleId="A1-H5">
    <w:name w:val="A1-H5练习标题"/>
    <w:basedOn w:val="a"/>
    <w:qFormat/>
    <w:rsid w:val="00251BBE"/>
    <w:pPr>
      <w:jc w:val="center"/>
    </w:pPr>
    <w:rPr>
      <w:rFonts w:ascii="Microsoft YaHei" w:eastAsia="Microsoft YaHei" w:hAnsi="Microsoft YaHei" w:cstheme="minorBidi"/>
      <w:b/>
      <w:sz w:val="36"/>
      <w:szCs w:val="36"/>
    </w:rPr>
  </w:style>
  <w:style w:type="paragraph" w:customStyle="1" w:styleId="A2-H5">
    <w:name w:val="A2-H5练习二级标题"/>
    <w:basedOn w:val="a"/>
    <w:qFormat/>
    <w:rsid w:val="00251BBE"/>
    <w:pPr>
      <w:keepNext/>
      <w:keepLines/>
      <w:numPr>
        <w:numId w:val="4"/>
      </w:numPr>
      <w:snapToGrid w:val="0"/>
      <w:spacing w:beforeLines="100" w:before="312" w:afterLines="100" w:after="312"/>
      <w:ind w:left="480" w:hanging="480"/>
      <w:outlineLvl w:val="1"/>
    </w:pPr>
    <w:rPr>
      <w:rFonts w:ascii="微软雅黑" w:eastAsia="微软雅黑" w:hAnsi="微软雅黑" w:cstheme="majorBidi"/>
      <w:b/>
      <w:bCs/>
      <w:sz w:val="24"/>
      <w:szCs w:val="32"/>
    </w:rPr>
  </w:style>
  <w:style w:type="paragraph" w:customStyle="1" w:styleId="A1-H50">
    <w:name w:val="A1-H5练习一级标题"/>
    <w:basedOn w:val="a"/>
    <w:qFormat/>
    <w:rsid w:val="00251BBE"/>
    <w:pPr>
      <w:jc w:val="center"/>
    </w:pPr>
    <w:rPr>
      <w:rFonts w:ascii="Microsoft YaHei" w:eastAsia="Microsoft YaHei" w:hAnsi="Microsoft YaHei" w:cstheme="minorBidi"/>
      <w:b/>
      <w:sz w:val="36"/>
      <w:szCs w:val="36"/>
    </w:rPr>
  </w:style>
  <w:style w:type="paragraph" w:customStyle="1" w:styleId="A3-H50">
    <w:name w:val="A3-H5练习三级标题(参考答案)"/>
    <w:basedOn w:val="a"/>
    <w:qFormat/>
    <w:rsid w:val="004E1A91"/>
    <w:pPr>
      <w:numPr>
        <w:numId w:val="12"/>
      </w:numPr>
      <w:tabs>
        <w:tab w:val="num" w:pos="720"/>
      </w:tabs>
      <w:ind w:left="0" w:firstLineChars="200" w:firstLine="200"/>
    </w:pPr>
    <w:rPr>
      <w:rFonts w:ascii="Consolas" w:eastAsia="微软雅黑" w:hAnsi="Consolas"/>
      <w:b/>
      <w:szCs w:val="21"/>
    </w:rPr>
  </w:style>
  <w:style w:type="paragraph" w:customStyle="1" w:styleId="A4-H5">
    <w:name w:val="A4-H5练习步骤"/>
    <w:basedOn w:val="a"/>
    <w:qFormat/>
    <w:rsid w:val="004C46FC"/>
    <w:pPr>
      <w:ind w:left="420"/>
    </w:pPr>
    <w:rPr>
      <w:rFonts w:ascii="Consolas" w:eastAsia="微软雅黑" w:hAnsi="Consolas"/>
      <w:b/>
      <w:szCs w:val="21"/>
    </w:rPr>
  </w:style>
  <w:style w:type="paragraph" w:customStyle="1" w:styleId="A5-H5">
    <w:name w:val="A5-H5练习正文"/>
    <w:basedOn w:val="a"/>
    <w:qFormat/>
    <w:rsid w:val="008A3B85"/>
    <w:pPr>
      <w:ind w:firstLineChars="200" w:firstLine="200"/>
    </w:pPr>
    <w:rPr>
      <w:rFonts w:ascii="Consolas" w:eastAsia="微软雅黑" w:hAnsi="Consolas" w:cstheme="minorBidi"/>
      <w:szCs w:val="21"/>
    </w:rPr>
  </w:style>
  <w:style w:type="paragraph" w:customStyle="1" w:styleId="A6-H5">
    <w:name w:val="A6-H5练习图片"/>
    <w:basedOn w:val="a"/>
    <w:qFormat/>
    <w:rsid w:val="00251BBE"/>
    <w:pPr>
      <w:jc w:val="center"/>
    </w:pPr>
    <w:rPr>
      <w:rFonts w:asciiTheme="minorHAnsi" w:eastAsiaTheme="minorEastAsia" w:hAnsiTheme="minorHAnsi" w:cstheme="minorBidi"/>
      <w:noProof/>
      <w:sz w:val="24"/>
    </w:rPr>
  </w:style>
  <w:style w:type="paragraph" w:customStyle="1" w:styleId="A3-H5">
    <w:name w:val="A3-H5参考答案"/>
    <w:basedOn w:val="A3-H50"/>
    <w:qFormat/>
    <w:rsid w:val="00DA7651"/>
    <w:pPr>
      <w:numPr>
        <w:numId w:val="7"/>
      </w:numPr>
      <w:ind w:left="0" w:firstLine="200"/>
    </w:pPr>
    <w:rPr>
      <w:rFonts w:cstheme="minorBidi"/>
    </w:rPr>
  </w:style>
  <w:style w:type="paragraph" w:customStyle="1" w:styleId="A3-H51">
    <w:name w:val="A3-H5带点参考答案"/>
    <w:basedOn w:val="a"/>
    <w:qFormat/>
    <w:rsid w:val="004E1A91"/>
    <w:pPr>
      <w:numPr>
        <w:numId w:val="8"/>
      </w:numPr>
      <w:ind w:left="0" w:firstLineChars="200" w:firstLine="200"/>
    </w:pPr>
    <w:rPr>
      <w:rFonts w:ascii="Consolas" w:eastAsia="微软雅黑" w:hAnsi="Consolas"/>
      <w:b/>
      <w:szCs w:val="21"/>
    </w:rPr>
  </w:style>
  <w:style w:type="paragraph" w:customStyle="1" w:styleId="A5-H50">
    <w:name w:val="A5-H5正文微软雅黑"/>
    <w:basedOn w:val="A5-H5"/>
    <w:qFormat/>
    <w:rsid w:val="00951924"/>
  </w:style>
  <w:style w:type="paragraph" w:customStyle="1" w:styleId="A4-H50">
    <w:name w:val="A4-H5练习步骤五号字体"/>
    <w:basedOn w:val="A4-H5"/>
    <w:qFormat/>
    <w:rsid w:val="00951924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uedongli/Library/Group%20Containers/UBF8T346G9.Office/User%20Content.localized/Templates.localized/&#34013;&#40485;&#26032;&#29256;&#20316;&#19994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蓝鸥新版作业模板.dotm</Template>
  <TotalTime>29</TotalTime>
  <Pages>3</Pages>
  <Words>266</Words>
  <Characters>1522</Characters>
  <Application>Microsoft Macintosh Word</Application>
  <DocSecurity>0</DocSecurity>
  <PresentationFormat/>
  <Lines>12</Lines>
  <Paragraphs>3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薛东礼</dc:creator>
  <cp:keywords/>
  <dc:description/>
  <cp:lastModifiedBy>薛东礼</cp:lastModifiedBy>
  <cp:revision>3</cp:revision>
  <cp:lastPrinted>2016-01-13T05:19:00Z</cp:lastPrinted>
  <dcterms:created xsi:type="dcterms:W3CDTF">2017-05-25T06:19:00Z</dcterms:created>
  <dcterms:modified xsi:type="dcterms:W3CDTF">2017-05-25T08:32:00Z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