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AA8B3A" w14:textId="3C8125E1" w:rsidR="00111324" w:rsidRDefault="00F3516D" w:rsidP="00F3516D">
      <w:pPr>
        <w:pStyle w:val="B1-H5"/>
      </w:pPr>
      <w:r>
        <w:rPr>
          <w:rFonts w:hint="eastAsia"/>
        </w:rPr>
        <w:t>题目</w:t>
      </w:r>
      <w:r>
        <w:br/>
      </w:r>
      <w:r>
        <w:rPr>
          <w:rFonts w:hint="eastAsia"/>
        </w:rPr>
        <w:t>第一题：</w:t>
      </w:r>
      <w:r w:rsidR="00F24278">
        <w:rPr>
          <w:rFonts w:hint="eastAsia"/>
        </w:rPr>
        <w:t>QQ注册界面</w:t>
      </w:r>
    </w:p>
    <w:p w14:paraId="4FAC0D95" w14:textId="2E5119CF" w:rsidR="00F3516D" w:rsidRDefault="00F24278" w:rsidP="006B0E30">
      <w:pPr>
        <w:pStyle w:val="A6-H5"/>
      </w:pPr>
      <w:r>
        <w:rPr>
          <w:rFonts w:hint="eastAsia"/>
        </w:rPr>
        <w:drawing>
          <wp:inline distT="0" distB="0" distL="0" distR="0" wp14:anchorId="7857F53C" wp14:editId="6167F33C">
            <wp:extent cx="4280535" cy="3317376"/>
            <wp:effectExtent l="0" t="0" r="12065" b="10160"/>
            <wp:docPr id="3" name="图片 3" descr="../../../../屏幕快照%202017-04-20%2011.2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4-20%2011.23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56" cy="332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DAFB" w14:textId="77777777" w:rsidR="00F3516D" w:rsidRDefault="00F3516D" w:rsidP="006B0E30">
      <w:pPr>
        <w:pStyle w:val="B1-H5"/>
      </w:pPr>
      <w:r>
        <w:rPr>
          <w:rFonts w:hint="eastAsia"/>
        </w:rPr>
        <w:t>作业要求</w:t>
      </w:r>
    </w:p>
    <w:p w14:paraId="748A9E74" w14:textId="54A0E405" w:rsidR="00F3516D" w:rsidRDefault="00F24278" w:rsidP="006B0E30">
      <w:pPr>
        <w:pStyle w:val="B2-H5"/>
        <w:ind w:firstLine="480"/>
      </w:pPr>
      <w:r w:rsidRPr="00F01F9A">
        <w:rPr>
          <w:rFonts w:ascii="Microsoft YaHei" w:eastAsia="Microsoft YaHei" w:hint="eastAsia"/>
        </w:rPr>
        <w:t>还原上图中QQ登录界面，只还原上图静态页面即可</w:t>
      </w:r>
      <w:r>
        <w:rPr>
          <w:rFonts w:hint="eastAsia"/>
        </w:rPr>
        <w:t>。</w:t>
      </w:r>
    </w:p>
    <w:p w14:paraId="04EDCF17" w14:textId="7AE5FB85" w:rsidR="00F3516D" w:rsidRDefault="00F24278" w:rsidP="006B0E30">
      <w:pPr>
        <w:pStyle w:val="B2-H5"/>
        <w:ind w:firstLine="480"/>
        <w:rPr>
          <w:rFonts w:hint="eastAsia"/>
        </w:rPr>
      </w:pPr>
      <w:r w:rsidRPr="00F01F9A">
        <w:rPr>
          <w:rFonts w:ascii="Microsoft YaHei" w:eastAsia="Microsoft YaHei" w:hint="eastAsia"/>
        </w:rPr>
        <w:t>图片大小比例参见素材</w:t>
      </w:r>
      <w:r w:rsidR="00F3516D">
        <w:rPr>
          <w:rFonts w:hint="eastAsia"/>
        </w:rPr>
        <w:t>。</w:t>
      </w:r>
    </w:p>
    <w:p w14:paraId="63EF2349" w14:textId="179014EF" w:rsidR="00F24278" w:rsidRDefault="00F24278" w:rsidP="00F24278">
      <w:pPr>
        <w:pStyle w:val="B3-H5"/>
        <w:ind w:firstLine="480"/>
      </w:pPr>
      <w:r w:rsidRPr="00F01F9A">
        <w:rPr>
          <w:rFonts w:hint="eastAsia"/>
          <w:color w:val="FF0000"/>
        </w:rPr>
        <w:t>思考：雪碧图在开发中的作用和优点</w:t>
      </w:r>
      <w:r>
        <w:rPr>
          <w:rFonts w:hint="eastAsia"/>
          <w:color w:val="FF0000"/>
        </w:rPr>
        <w:t>？</w:t>
      </w:r>
    </w:p>
    <w:p w14:paraId="322E5E14" w14:textId="77777777" w:rsidR="00F3516D" w:rsidRDefault="00F3516D" w:rsidP="006B0E30">
      <w:pPr>
        <w:pStyle w:val="B1-H5"/>
      </w:pPr>
      <w:r>
        <w:rPr>
          <w:rFonts w:hint="eastAsia"/>
        </w:rPr>
        <w:t>作业目标能力提升</w:t>
      </w:r>
    </w:p>
    <w:p w14:paraId="37DBEC00" w14:textId="4AB36349" w:rsidR="00F3516D" w:rsidRDefault="00F24278" w:rsidP="006B0E30">
      <w:pPr>
        <w:pStyle w:val="B2-H5"/>
        <w:numPr>
          <w:ilvl w:val="0"/>
          <w:numId w:val="11"/>
        </w:numPr>
        <w:ind w:left="0" w:firstLine="480"/>
      </w:pPr>
      <w:r w:rsidRPr="00F01F9A">
        <w:rPr>
          <w:rFonts w:ascii="Microsoft YaHei" w:eastAsia="Microsoft YaHei" w:hint="eastAsia"/>
        </w:rPr>
        <w:t>掌握标签 form 表单的具体用法</w:t>
      </w:r>
      <w:r>
        <w:rPr>
          <w:rFonts w:hint="eastAsia"/>
        </w:rPr>
        <w:t>。</w:t>
      </w:r>
    </w:p>
    <w:p w14:paraId="0AF98176" w14:textId="1DE7F0D6" w:rsidR="00F3516D" w:rsidRDefault="00F24278" w:rsidP="006B0E30">
      <w:pPr>
        <w:pStyle w:val="B2-H5"/>
        <w:numPr>
          <w:ilvl w:val="0"/>
          <w:numId w:val="11"/>
        </w:numPr>
        <w:ind w:left="0" w:firstLine="480"/>
      </w:pPr>
      <w:r w:rsidRPr="00F01F9A">
        <w:rPr>
          <w:rFonts w:ascii="Microsoft YaHei" w:eastAsia="Microsoft YaHei" w:hint="eastAsia"/>
        </w:rPr>
        <w:t>进一步熟练使用input标签的各个样式</w:t>
      </w:r>
      <w:r w:rsidR="00F3516D">
        <w:rPr>
          <w:rFonts w:hint="eastAsia"/>
        </w:rPr>
        <w:t>。</w:t>
      </w:r>
    </w:p>
    <w:p w14:paraId="20E84DF5" w14:textId="359DB384" w:rsidR="00F3516D" w:rsidRDefault="00F24278" w:rsidP="006B0E30">
      <w:pPr>
        <w:pStyle w:val="B2-H5"/>
        <w:numPr>
          <w:ilvl w:val="0"/>
          <w:numId w:val="11"/>
        </w:numPr>
        <w:ind w:left="0" w:firstLine="480"/>
        <w:rPr>
          <w:rFonts w:hint="eastAsia"/>
        </w:rPr>
      </w:pPr>
      <w:r>
        <w:rPr>
          <w:rFonts w:ascii="Microsoft YaHei" w:eastAsia="Microsoft YaHei" w:hint="eastAsia"/>
        </w:rPr>
        <w:t>了解</w:t>
      </w:r>
      <w:r w:rsidRPr="00F01F9A">
        <w:rPr>
          <w:rFonts w:ascii="Microsoft YaHei" w:eastAsia="Microsoft YaHei" w:hint="eastAsia"/>
        </w:rPr>
        <w:t>input标签的自定义使用</w:t>
      </w:r>
      <w:r w:rsidR="00F3516D">
        <w:rPr>
          <w:rFonts w:hint="eastAsia"/>
        </w:rPr>
        <w:t>。</w:t>
      </w:r>
    </w:p>
    <w:p w14:paraId="7DFCA14C" w14:textId="3142135D" w:rsidR="00F24278" w:rsidRDefault="00F24278" w:rsidP="006B0E30">
      <w:pPr>
        <w:pStyle w:val="B2-H5"/>
        <w:numPr>
          <w:ilvl w:val="0"/>
          <w:numId w:val="11"/>
        </w:numPr>
        <w:ind w:left="0" w:firstLine="480"/>
        <w:rPr>
          <w:rFonts w:hint="eastAsia"/>
        </w:rPr>
      </w:pPr>
      <w:r>
        <w:rPr>
          <w:rFonts w:ascii="Microsoft YaHei" w:eastAsia="Microsoft YaHei" w:hint="eastAsia"/>
        </w:rPr>
        <w:t>了解</w:t>
      </w:r>
      <w:r w:rsidRPr="00F01F9A">
        <w:rPr>
          <w:rFonts w:ascii="Microsoft YaHei" w:eastAsia="Microsoft YaHei" w:hint="eastAsia"/>
        </w:rPr>
        <w:t>sprite（雪碧图）的使用</w:t>
      </w:r>
      <w:r>
        <w:rPr>
          <w:rFonts w:hint="eastAsia"/>
        </w:rPr>
        <w:t>。</w:t>
      </w:r>
    </w:p>
    <w:p w14:paraId="4EEDA48F" w14:textId="218DE532" w:rsidR="00F24278" w:rsidRDefault="00F24278" w:rsidP="006B0E30">
      <w:pPr>
        <w:pStyle w:val="B2-H5"/>
        <w:numPr>
          <w:ilvl w:val="0"/>
          <w:numId w:val="11"/>
        </w:numPr>
        <w:ind w:left="0" w:firstLine="480"/>
      </w:pPr>
      <w:r w:rsidRPr="000C01C9">
        <w:rPr>
          <w:rFonts w:ascii="Microsoft YaHei" w:eastAsia="Microsoft YaHei" w:hint="eastAsia"/>
          <w:color w:val="FF0000"/>
        </w:rPr>
        <w:t>难点：</w:t>
      </w:r>
      <w:r>
        <w:rPr>
          <w:rFonts w:ascii="Microsoft YaHei" w:eastAsia="Microsoft YaHei" w:hint="eastAsia"/>
        </w:rPr>
        <w:t>sprite图的使用、input标签的边框自定义</w:t>
      </w:r>
    </w:p>
    <w:p w14:paraId="0B036B6D" w14:textId="1CE90FF2" w:rsidR="004E1A91" w:rsidRPr="00BE31E4" w:rsidRDefault="004E1A91" w:rsidP="00F24278">
      <w:pPr>
        <w:pStyle w:val="B3-H5"/>
        <w:ind w:firstLine="420"/>
      </w:pPr>
      <w:bookmarkStart w:id="0" w:name="_GoBack"/>
      <w:bookmarkEnd w:id="0"/>
    </w:p>
    <w:sectPr w:rsidR="004E1A91" w:rsidRPr="00BE31E4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1CEAF" w14:textId="77777777" w:rsidR="00F912B8" w:rsidRDefault="00F912B8">
      <w:r>
        <w:separator/>
      </w:r>
    </w:p>
  </w:endnote>
  <w:endnote w:type="continuationSeparator" w:id="0">
    <w:p w14:paraId="509C85F8" w14:textId="77777777" w:rsidR="00F912B8" w:rsidRDefault="00F9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9C35F9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6D9BE82" wp14:editId="4A6E752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CCF8812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60A3E2B1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0A3C9D6F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C1A31" w14:textId="77777777" w:rsidR="00F912B8" w:rsidRDefault="00F912B8">
      <w:r>
        <w:separator/>
      </w:r>
    </w:p>
  </w:footnote>
  <w:footnote w:type="continuationSeparator" w:id="0">
    <w:p w14:paraId="4E8B72DD" w14:textId="77777777" w:rsidR="00F912B8" w:rsidRDefault="00F912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66D0C2" w14:textId="77777777" w:rsidR="00111324" w:rsidRDefault="00F912B8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5DB4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3944C0E3" wp14:editId="1DA89145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F2"/>
    <w:rsid w:val="00111324"/>
    <w:rsid w:val="00173D57"/>
    <w:rsid w:val="00180CF2"/>
    <w:rsid w:val="00251BBE"/>
    <w:rsid w:val="003C27F0"/>
    <w:rsid w:val="00441388"/>
    <w:rsid w:val="00441CAF"/>
    <w:rsid w:val="004422DA"/>
    <w:rsid w:val="004445FA"/>
    <w:rsid w:val="0049490B"/>
    <w:rsid w:val="004C46FC"/>
    <w:rsid w:val="004E1A91"/>
    <w:rsid w:val="00611251"/>
    <w:rsid w:val="00662A7D"/>
    <w:rsid w:val="0068606F"/>
    <w:rsid w:val="006B0E30"/>
    <w:rsid w:val="0074728C"/>
    <w:rsid w:val="008A3B85"/>
    <w:rsid w:val="008E4387"/>
    <w:rsid w:val="00951924"/>
    <w:rsid w:val="009A200E"/>
    <w:rsid w:val="00B760C3"/>
    <w:rsid w:val="00BE31E4"/>
    <w:rsid w:val="00CD1560"/>
    <w:rsid w:val="00DA7651"/>
    <w:rsid w:val="00DB0BE6"/>
    <w:rsid w:val="00E6307C"/>
    <w:rsid w:val="00EA781B"/>
    <w:rsid w:val="00F10E1C"/>
    <w:rsid w:val="00F24278"/>
    <w:rsid w:val="00F3516D"/>
    <w:rsid w:val="00F912B8"/>
    <w:rsid w:val="00FB5D62"/>
    <w:rsid w:val="00FC23E7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6E1C8C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0</TotalTime>
  <Pages>1</Pages>
  <Words>28</Words>
  <Characters>161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2</cp:revision>
  <cp:lastPrinted>2016-01-13T05:19:00Z</cp:lastPrinted>
  <dcterms:created xsi:type="dcterms:W3CDTF">2017-05-25T06:18:00Z</dcterms:created>
  <dcterms:modified xsi:type="dcterms:W3CDTF">2017-05-25T06:23:00Z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